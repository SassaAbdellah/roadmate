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0531" w:rsidRDefault="007B5724">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61.2pt;margin-top:499.5pt;width:395pt;height:117pt;z-index:251658240;mso-wrap-edited:f;mso-position-horizontal-relative:page;mso-position-vertical-relative:page" wrapcoords="-40 0 -40 21323 3442 21323 20903 21323 20944 21323 21395 20076 21395 19938 21600 17723 21600 13984 21518 13846 20288 13292 21600 12876 21600 7753 21518 6369 21108 3738 20575 3323 18730 2215 18730 1384 14509 0 -40 0" fillcolor="black [3229]" stroked="f" strokecolor="blue" strokeweight="1.25pt">
            <v:fill opacity="9830f"/>
            <v:shadow color="#d8d8d8" offset=",1pt" offset2=",-2pt"/>
            <v:textpath style="font-family:&quot;Impact&quot;;font-size:96pt;v-text-kern:t" trim="t" fitpath="t" string="RoadMate"/>
            <w10:wrap type="tight" anchorx="page" anchory="page"/>
          </v:shape>
        </w:pict>
      </w:r>
      <w:r>
        <w:rPr>
          <w:noProof/>
        </w:rPr>
        <w:pict>
          <v:shapetype id="_x0000_t202" coordsize="21600,21600" o:spt="202" path="m0,0l0,21600,21600,21600,21600,0xe">
            <v:stroke joinstyle="miter"/>
            <v:path gradientshapeok="t" o:connecttype="rect"/>
          </v:shapetype>
          <v:shape id="_x0000_s1027" type="#_x0000_t202" style="position:absolute;margin-left:54pt;margin-top:72.1pt;width:7in;height:43.2pt;z-index:251659264;mso-wrap-edited:f;mso-position-horizontal-relative:page;mso-position-vertical-relative:page" wrapcoords="0 0 21600 0 21600 21600 0 21600 0 0" o:allowincell="f" filled="f" stroked="f">
            <v:fill o:detectmouseclick="t"/>
            <v:textbox style="mso-next-textbox:#_x0000_s1027" inset=",0,,0">
              <w:txbxContent>
                <w:p w:rsidR="006C4B3E" w:rsidRDefault="007B5724" w:rsidP="00680531">
                  <w:pPr>
                    <w:pStyle w:val="ContactDetails"/>
                  </w:pPr>
                  <w:r>
                    <w:t>Software Engineering C</w:t>
                  </w:r>
                </w:p>
                <w:p w:rsidR="006C4B3E" w:rsidRDefault="007B5724" w:rsidP="00680531">
                  <w:pPr>
                    <w:pStyle w:val="ContactDetails"/>
                  </w:pPr>
                  <w:r>
                    <w:t>Massey University</w:t>
                  </w:r>
                </w:p>
                <w:p w:rsidR="006C4B3E" w:rsidRDefault="007B5724" w:rsidP="00680531">
                  <w:pPr>
                    <w:pStyle w:val="ContactDetails"/>
                  </w:pPr>
                  <w:r>
                    <w:t>2008</w:t>
                  </w:r>
                </w:p>
              </w:txbxContent>
            </v:textbox>
            <w10:wrap type="tight" anchorx="page" anchory="page"/>
          </v:shape>
        </w:pict>
      </w:r>
      <w:r>
        <w:rPr>
          <w:noProof/>
        </w:rPr>
        <w:pict>
          <v:shape id="_x0000_s1057" type="#_x0000_t202" style="position:absolute;margin-left:54pt;margin-top:649.35pt;width:7in;height:21.6pt;z-index:251661312;mso-wrap-edited:f;mso-position-horizontal-relative:page;mso-position-vertical-relative:page" wrapcoords="0 0 21600 0 21600 21600 0 21600 0 0" o:regroupid="1" o:allowincell="f" filled="f" stroked="f">
            <v:fill o:detectmouseclick="t"/>
            <v:textbox style="mso-next-textbox:#_x0000_s1057" inset=",0,,0">
              <w:txbxContent>
                <w:p w:rsidR="006C4B3E" w:rsidRDefault="007B5724" w:rsidP="00680531">
                  <w:pPr>
                    <w:pStyle w:val="Date"/>
                  </w:pPr>
                  <w:r>
                    <w:t>19 – 9 – 2008</w:t>
                  </w:r>
                </w:p>
              </w:txbxContent>
            </v:textbox>
            <w10:wrap type="tight" anchorx="page" anchory="page"/>
          </v:shape>
        </w:pict>
      </w:r>
      <w:r>
        <w:rPr>
          <w:noProof/>
        </w:rPr>
        <w:pict>
          <v:shape id="_x0000_s1030" type="#_x0000_t202" style="position:absolute;margin-left:54pt;margin-top:670.15pt;width:7in;height:52.85pt;z-index:251662336;mso-wrap-edited:f;mso-position-horizontal-relative:page;mso-position-vertical-relative:page" wrapcoords="0 0 21600 0 21600 21600 0 21600 0 0" o:allowincell="f" filled="f" stroked="f">
            <v:fill o:detectmouseclick="t"/>
            <v:textbox style="mso-next-textbox:#_x0000_s1030" inset=",0,,0">
              <w:txbxContent>
                <w:p w:rsidR="006C4B3E" w:rsidRDefault="007B5724" w:rsidP="00680531">
                  <w:pPr>
                    <w:pStyle w:val="Title"/>
                  </w:pPr>
                  <w:r>
                    <w:t>Prototype 2</w:t>
                  </w:r>
                </w:p>
              </w:txbxContent>
            </v:textbox>
            <w10:wrap type="tight" anchorx="page" anchory="page"/>
          </v:shape>
        </w:pict>
      </w:r>
      <w:r>
        <w:rPr>
          <w:noProof/>
        </w:rPr>
        <w:pict>
          <v:shape id="_x0000_s1028" type="#_x0000_t202" style="position:absolute;margin-left:54pt;margin-top:51.2pt;width:7in;height:21.6pt;z-index:251660288;mso-wrap-edited:f;mso-position-horizontal-relative:page;mso-position-vertical-relative:page" wrapcoords="0 0 21600 0 21600 21600 0 21600 0 0" o:allowincell="f" filled="f" stroked="f">
            <v:fill o:detectmouseclick="t"/>
            <v:textbox inset=",0,,0">
              <w:txbxContent>
                <w:p w:rsidR="006C4B3E" w:rsidRDefault="007B5724" w:rsidP="00680531">
                  <w:pPr>
                    <w:pStyle w:val="Subtitle"/>
                  </w:pPr>
                  <w:r>
                    <w:t>Group A</w:t>
                  </w:r>
                </w:p>
              </w:txbxContent>
            </v:textbox>
            <w10:wrap type="tight" anchorx="page" anchory="page"/>
          </v:shape>
        </w:pict>
      </w:r>
      <w:r>
        <w:br w:type="page"/>
      </w:r>
      <w:r>
        <w:rPr>
          <w:noProof/>
        </w:rPr>
        <w:pict>
          <v:shape id="_x0000_s1353" type="#_x0000_t202" style="position:absolute;margin-left:61.2pt;margin-top:148pt;width:489.6pt;height:579.75pt;z-index:251711488;mso-wrap-edited:f;mso-position-horizontal-relative:page;mso-position-vertical-relative:page" wrapcoords="0 0 21600 0 21600 21600 0 21600 0 0" filled="f" stroked="f">
            <v:fill o:detectmouseclick="t"/>
            <v:textbox style="mso-next-textbox:#_x0000_s1353" inset="3.6pt,0,3.6pt,0">
              <w:txbxContent>
                <w:p w:rsidR="006C4B3E" w:rsidRDefault="007B5724" w:rsidP="00680531">
                  <w:pPr>
                    <w:pStyle w:val="Heading1"/>
                  </w:pPr>
                  <w:r>
                    <w:t>Table of Contents</w:t>
                  </w:r>
                </w:p>
                <w:p w:rsidR="006C4B3E" w:rsidRDefault="007B5724" w:rsidP="00E0795F"/>
                <w:p w:rsidR="006C4B3E" w:rsidRDefault="007B5724" w:rsidP="00E0795F">
                  <w:r>
                    <w:t>Summary……………………………………………………………………………………………………………………….…..…3</w:t>
                  </w:r>
                </w:p>
                <w:p w:rsidR="006C4B3E" w:rsidRDefault="007B5724" w:rsidP="00E0795F">
                  <w:r>
                    <w:t>Project Plan……………………………………………………………………………………………………..…………..……....3</w:t>
                  </w:r>
                </w:p>
                <w:p w:rsidR="006C4B3E" w:rsidRDefault="007B5724" w:rsidP="00E0795F">
                  <w:r>
                    <w:tab/>
                    <w:t>Design Methodology…………………………………………………………………………………………..…...…3</w:t>
                  </w:r>
                </w:p>
                <w:p w:rsidR="006C4B3E" w:rsidRDefault="007B5724" w:rsidP="00E0795F">
                  <w:r>
                    <w:t>Development Process…………………………………………………………………………………..…………………………4</w:t>
                  </w:r>
                </w:p>
                <w:p w:rsidR="006C4B3E" w:rsidRDefault="007B5724" w:rsidP="00E0795F">
                  <w:r>
                    <w:tab/>
                    <w:t xml:space="preserve">The </w:t>
                  </w:r>
                  <w:r>
                    <w:t>Initial Approach……………………………………………………………………………..……………………4</w:t>
                  </w:r>
                </w:p>
                <w:p w:rsidR="006C4B3E" w:rsidRDefault="007B5724" w:rsidP="00E0795F">
                  <w:r>
                    <w:tab/>
                    <w:t>The Consequences……………………………………………………………………………………………..………4</w:t>
                  </w:r>
                </w:p>
                <w:p w:rsidR="006C4B3E" w:rsidRDefault="007B5724" w:rsidP="00E0795F">
                  <w:r>
                    <w:tab/>
                    <w:t>The Response…………………………………………………………………………………………….………………4</w:t>
                  </w:r>
                </w:p>
                <w:p w:rsidR="006C4B3E" w:rsidRDefault="007B5724" w:rsidP="00E0795F">
                  <w:r>
                    <w:tab/>
                    <w:t>Use-Case Driven Development……………………………………………………….……………………………4</w:t>
                  </w:r>
                </w:p>
                <w:p w:rsidR="006C4B3E" w:rsidRDefault="007B5724" w:rsidP="00E0795F">
                  <w:r>
                    <w:tab/>
                  </w:r>
                  <w:r>
                    <w:tab/>
                  </w:r>
                  <w:r>
                    <w:t>Goals………………………………………………………………………………………………..……………4</w:t>
                  </w:r>
                </w:p>
                <w:p w:rsidR="006C4B3E" w:rsidRDefault="007B5724" w:rsidP="00E0795F">
                  <w:r>
                    <w:tab/>
                  </w:r>
                  <w:r>
                    <w:tab/>
                    <w:t>What is in this Report………………………………………………..……………………………………4</w:t>
                  </w:r>
                </w:p>
                <w:p w:rsidR="006C4B3E" w:rsidRDefault="007B5724" w:rsidP="00E0795F">
                  <w:r>
                    <w:tab/>
                  </w:r>
                  <w:r>
                    <w:tab/>
                    <w:t>Use Cases……………………………………………………………………………….………………………5</w:t>
                  </w:r>
                </w:p>
                <w:p w:rsidR="006C4B3E" w:rsidRDefault="007B5724" w:rsidP="00E0795F">
                  <w:r>
                    <w:tab/>
                  </w:r>
                  <w:r>
                    <w:tab/>
                  </w:r>
                  <w:r>
                    <w:tab/>
                    <w:t>Goals……………………….……………………………………………………………….…………5</w:t>
                  </w:r>
                </w:p>
                <w:p w:rsidR="006C4B3E" w:rsidRDefault="007B5724" w:rsidP="00E0795F">
                  <w:r>
                    <w:tab/>
                  </w:r>
                  <w:r>
                    <w:tab/>
                  </w:r>
                  <w:r>
                    <w:tab/>
                    <w:t>Naming Conventions………………………………………..………….…</w:t>
                  </w:r>
                  <w:r>
                    <w:t>……………………5</w:t>
                  </w:r>
                </w:p>
                <w:p w:rsidR="006C4B3E" w:rsidRDefault="007B5724" w:rsidP="00E0795F">
                  <w:r>
                    <w:tab/>
                  </w:r>
                  <w:r>
                    <w:tab/>
                    <w:t>Issue Tickets……………………….……………………………………………………………..……………6</w:t>
                  </w:r>
                </w:p>
                <w:p w:rsidR="006C4B3E" w:rsidRDefault="007B5724" w:rsidP="00E0795F">
                  <w:r>
                    <w:tab/>
                  </w:r>
                  <w:r>
                    <w:tab/>
                  </w:r>
                  <w:r>
                    <w:tab/>
                    <w:t>Issue Tracking……………………………………………………..……….………………………6</w:t>
                  </w:r>
                </w:p>
                <w:p w:rsidR="006C4B3E" w:rsidRDefault="007B5724" w:rsidP="00E0795F">
                  <w:r>
                    <w:tab/>
                  </w:r>
                  <w:r>
                    <w:tab/>
                  </w:r>
                  <w:r>
                    <w:tab/>
                    <w:t>Feature Management…………………………………………………….………………………6</w:t>
                  </w:r>
                </w:p>
                <w:p w:rsidR="006C4B3E" w:rsidRDefault="007B5724" w:rsidP="00E0795F">
                  <w:r>
                    <w:tab/>
                  </w:r>
                  <w:r>
                    <w:tab/>
                    <w:t>Spike Management………………………………………………………………….………………….……7</w:t>
                  </w:r>
                </w:p>
                <w:p w:rsidR="006C4B3E" w:rsidRDefault="007B5724" w:rsidP="00E0795F">
                  <w:r>
                    <w:tab/>
                  </w:r>
                  <w:r>
                    <w:tab/>
                    <w:t>Tying it Togeather………………</w:t>
                  </w:r>
                  <w:r>
                    <w:t>……………………………………………….….………………….……7</w:t>
                  </w:r>
                </w:p>
                <w:p w:rsidR="006C4B3E" w:rsidRDefault="007B5724" w:rsidP="00E0795F">
                  <w:r>
                    <w:t>Risk Mitigation, Monitoring and Management Plan……………………………..………….………………….……8</w:t>
                  </w:r>
                </w:p>
                <w:p w:rsidR="006C4B3E" w:rsidRDefault="007B5724" w:rsidP="00E0795F">
                  <w:r>
                    <w:t>Design Documentation……………………….………………………………………………………………………….….…10</w:t>
                  </w:r>
                </w:p>
                <w:p w:rsidR="006C4B3E" w:rsidRDefault="007B5724" w:rsidP="00E0795F">
                  <w:r>
                    <w:tab/>
                    <w:t>Use Case Diagram……………………….……………………………………………………………...……….……10</w:t>
                  </w:r>
                </w:p>
                <w:p w:rsidR="006C4B3E" w:rsidRDefault="007B5724" w:rsidP="00E0795F">
                  <w:r>
                    <w:tab/>
                    <w:t>Use Case Desciptio</w:t>
                  </w:r>
                  <w:r>
                    <w:t>ns……………………….……………………………………………………….…………….…10</w:t>
                  </w:r>
                </w:p>
                <w:p w:rsidR="006C4B3E" w:rsidRDefault="007B5724" w:rsidP="00E0795F">
                  <w:r>
                    <w:tab/>
                    <w:t>Entity-Relationship Model……………………….……………………………………………….……….…….…11</w:t>
                  </w:r>
                </w:p>
                <w:p w:rsidR="006C4B3E" w:rsidRDefault="007B5724" w:rsidP="00E0795F">
                  <w:r>
                    <w:t>Project Scope……………………….……………………………………………………………………………….…………..…12</w:t>
                  </w:r>
                </w:p>
                <w:p w:rsidR="006C4B3E" w:rsidRDefault="007B5724" w:rsidP="00E0795F">
                  <w:r>
                    <w:tab/>
                    <w:t>Prototype One…………………………………………………………………..…………….……………………..…12</w:t>
                  </w:r>
                </w:p>
                <w:p w:rsidR="006C4B3E" w:rsidRDefault="007B5724" w:rsidP="00E0795F">
                  <w:r>
                    <w:tab/>
                    <w:t>Prototype Two…………………</w:t>
                  </w:r>
                  <w:r>
                    <w:t>…………</w:t>
                  </w:r>
                  <w:r>
                    <w:t>………………………………………….………….………………………12</w:t>
                  </w:r>
                </w:p>
                <w:p w:rsidR="006C4B3E" w:rsidRDefault="007B5724" w:rsidP="00E0795F">
                  <w:r>
                    <w:t>Software Quality Assurance……………………………………………………..………………….……………………..…13</w:t>
                  </w:r>
                </w:p>
                <w:p w:rsidR="006C4B3E" w:rsidRDefault="007B5724" w:rsidP="00E0795F">
                  <w:r>
                    <w:tab/>
                    <w:t>Unit Testing…………………………………………………………………………………...……………………..…13</w:t>
                  </w:r>
                </w:p>
                <w:p w:rsidR="006C4B3E" w:rsidRDefault="007B5724" w:rsidP="00E0795F">
                  <w:r>
                    <w:tab/>
                    <w:t>Usability……………………….………………………</w:t>
                  </w:r>
                  <w:r>
                    <w:t>…………………………………………..………………..……13</w:t>
                  </w:r>
                </w:p>
                <w:p w:rsidR="006C4B3E" w:rsidRDefault="007B5724" w:rsidP="00E0795F">
                  <w:r>
                    <w:tab/>
                    <w:t>Usability Testing………………………………………………………………….………….…………………..……13</w:t>
                  </w:r>
                </w:p>
                <w:p w:rsidR="006C4B3E" w:rsidRDefault="007B5724" w:rsidP="00E0795F">
                  <w:r>
                    <w:tab/>
                    <w:t>Testing Matrix………………………………………………………………………..……….…………………..……13</w:t>
                  </w:r>
                </w:p>
                <w:p w:rsidR="006C4B3E" w:rsidRDefault="007B5724" w:rsidP="004B4008">
                  <w:r>
                    <w:t>Individual Member Skill Sets………………..…………………………………..……….………………………………….14</w:t>
                  </w:r>
                  <w:r>
                    <w:tab/>
                  </w:r>
                </w:p>
                <w:p w:rsidR="006C4B3E" w:rsidRPr="00E0795F" w:rsidRDefault="007B5724" w:rsidP="00E0795F"/>
              </w:txbxContent>
            </v:textbox>
            <w10:wrap type="tight" anchorx="page" anchory="page"/>
          </v:shape>
        </w:pict>
      </w:r>
      <w:r>
        <w:br w:type="page"/>
      </w:r>
      <w:r>
        <w:rPr>
          <w:noProof/>
        </w:rPr>
        <w:pict>
          <v:shape id="_x0000_s1040" type="#_x0000_t202" style="position:absolute;margin-left:60.65pt;margin-top:220.8pt;width:489.6pt;height:28.8pt;z-index:251669504;mso-wrap-edited:f;mso-position-horizontal-relative:page;mso-position-vertical-relative:page" wrapcoords="0 0 21600 0 21600 21600 0 21600 0 0" filled="f" stroked="f">
            <v:fill o:detectmouseclick="t"/>
            <v:textbox style="mso-next-textbox:#_x0000_s1040" inset="3.6pt,0,3.6pt,0">
              <w:txbxContent>
                <w:p w:rsidR="006C4B3E" w:rsidRPr="003719C9" w:rsidRDefault="007B5724" w:rsidP="00680531">
                  <w:pPr>
                    <w:pStyle w:val="Heading1"/>
                  </w:pPr>
                  <w:r>
                    <w:t>Project Plan</w:t>
                  </w:r>
                </w:p>
              </w:txbxContent>
            </v:textbox>
            <w10:wrap type="tight" anchorx="page" anchory="page"/>
          </v:shape>
        </w:pict>
      </w:r>
      <w:r>
        <w:rPr>
          <w:noProof/>
        </w:rPr>
        <w:pict>
          <v:shape id="_x0000_s1035" type="#_x0000_t202" style="position:absolute;margin-left:61.75pt;margin-top:253.9pt;width:489.05pt;height:482.1pt;z-index:251664384;mso-wrap-edited:f;mso-position-horizontal-relative:page;mso-position-vertical-relative:page" wrapcoords="0 0 21600 0 21600 21600 0 21600 0 0" mv:complextextbox="1" filled="f" stroked="f">
            <v:fill o:detectmouseclick="t"/>
            <v:textbox style="mso-next-textbox:#_x0000_s1035" inset="3.6pt,0,3.6pt,0">
              <w:txbxContent>
                <w:p w:rsidR="006C4B3E" w:rsidRDefault="007B5724" w:rsidP="00680531">
                  <w:pPr>
                    <w:pStyle w:val="Heading2"/>
                  </w:pPr>
                  <w:r>
                    <w:t>Design Methodology</w:t>
                  </w:r>
                </w:p>
                <w:p w:rsidR="006C4B3E" w:rsidRDefault="007B5724" w:rsidP="00680531">
                  <w:pPr>
                    <w:pStyle w:val="BodyText"/>
                  </w:pPr>
                  <w:r>
                    <w:t xml:space="preserve">We were eager to take advantage of the benefits of the agile development techniques we have learned. Yet the design methodology we have adopted is one less agile and similar </w:t>
                  </w:r>
                  <w:r>
                    <w:t>to RUP, this is for several reasons:</w:t>
                  </w:r>
                </w:p>
                <w:p w:rsidR="006C4B3E" w:rsidRDefault="007B5724" w:rsidP="00680531">
                  <w:pPr>
                    <w:pStyle w:val="BodyText"/>
                    <w:numPr>
                      <w:ilvl w:val="0"/>
                      <w:numId w:val="6"/>
                    </w:numPr>
                  </w:pPr>
                  <w:r>
                    <w:t>Our development team is large (for the size of the project) and inexperienced. Agile development works well with small teams of experienced developers. Maintaining a repository of formal documentation, visual modeling t</w:t>
                  </w:r>
                  <w:r>
                    <w:t>echniques, a strong emphasis on project management all support general understanding of our model of the system, and help to keep us on track despite our inexperience.</w:t>
                  </w:r>
                </w:p>
                <w:p w:rsidR="006C4B3E" w:rsidRDefault="007B5724" w:rsidP="00680531">
                  <w:pPr>
                    <w:pStyle w:val="BodyText"/>
                    <w:numPr>
                      <w:ilvl w:val="0"/>
                      <w:numId w:val="6"/>
                    </w:numPr>
                  </w:pPr>
                  <w:r>
                    <w:t>Skill and experience with the development platform varies significantly between team mem</w:t>
                  </w:r>
                  <w:r>
                    <w:t>bers. Agile approaches are dependent on all team members understanding the technology and being able to work relatively independently. We realize it is better for us to have one or two experts who fully understand the technology to develop the framework an</w:t>
                  </w:r>
                  <w:r>
                    <w:t xml:space="preserve">d teach the rest of us, than to have six equally inexperienced team members, all trying to find their way in the dark. </w:t>
                  </w:r>
                </w:p>
                <w:p w:rsidR="006C4B3E" w:rsidRDefault="007B5724" w:rsidP="00680531">
                  <w:pPr>
                    <w:pStyle w:val="BodyText"/>
                    <w:numPr>
                      <w:ilvl w:val="0"/>
                      <w:numId w:val="6"/>
                    </w:numPr>
                  </w:pPr>
                  <w:r>
                    <w:t>There are constraints on reporting and demonstration that we as a team don’t have control over. Although we can choose the development p</w:t>
                  </w:r>
                  <w:r>
                    <w:t>rocess to use, we can’t avoid having to produce the project or weekly reports and the design documentation (Gantt charts, RMMM plans) that they should contain.</w:t>
                  </w:r>
                </w:p>
                <w:p w:rsidR="006C4B3E" w:rsidRDefault="007B5724" w:rsidP="00680531">
                  <w:pPr>
                    <w:pStyle w:val="BodyText"/>
                    <w:numPr>
                      <w:ilvl w:val="0"/>
                      <w:numId w:val="6"/>
                    </w:numPr>
                  </w:pPr>
                  <w:r w:rsidRPr="00CC73EC">
                    <w:rPr>
                      <w:rStyle w:val="BodyTextChar"/>
                    </w:rPr>
                    <w:t>We can be confident that the requirements are fully specified. We aren’t dealing with a client w</w:t>
                  </w:r>
                  <w:r w:rsidRPr="00CC73EC">
                    <w:rPr>
                      <w:rStyle w:val="BodyTextChar"/>
                    </w:rPr>
                    <w:t>ho doesn’t fully understand the system they want us to develop, so we don’t need to rely on the agile techniques (like on-site client,</w:t>
                  </w:r>
                  <w:r>
                    <w:t xml:space="preserve"> feedback or revisions to the core requirements) that we would need if we were less certain about the requirements.</w:t>
                  </w:r>
                </w:p>
                <w:p w:rsidR="006C4B3E" w:rsidRDefault="007B5724" w:rsidP="00680531">
                  <w:pPr>
                    <w:pStyle w:val="BodyText"/>
                  </w:pPr>
                  <w:r>
                    <w:t>The me</w:t>
                  </w:r>
                  <w:r>
                    <w:t>thod we have employed is a mix of aspects of agile and feature-driven development, and some Big Design Up Front practices.</w:t>
                  </w:r>
                  <w:r>
                    <w:br/>
                    <w:t xml:space="preserve">It is our attempt at applying the industry best practices that can meet the unique constraints of this project. </w:t>
                  </w:r>
                </w:p>
                <w:p w:rsidR="006C4B3E" w:rsidRDefault="007B5724" w:rsidP="00680531">
                  <w:pPr>
                    <w:pStyle w:val="NoSpacing"/>
                    <w:numPr>
                      <w:ilvl w:val="0"/>
                      <w:numId w:val="9"/>
                    </w:numPr>
                    <w:rPr>
                      <w:sz w:val="18"/>
                    </w:rPr>
                  </w:pPr>
                  <w:r w:rsidRPr="00DE7534">
                    <w:rPr>
                      <w:b/>
                      <w:sz w:val="18"/>
                    </w:rPr>
                    <w:t>Iteration and protot</w:t>
                  </w:r>
                  <w:r w:rsidRPr="00DE7534">
                    <w:rPr>
                      <w:b/>
                      <w:sz w:val="18"/>
                    </w:rPr>
                    <w:t>yping</w:t>
                  </w:r>
                  <w:r w:rsidRPr="00DE7534">
                    <w:rPr>
                      <w:sz w:val="18"/>
                    </w:rPr>
                    <w:t xml:space="preserve"> – seeking “client feedback” on delivered functionality</w:t>
                  </w:r>
                </w:p>
                <w:p w:rsidR="006C4B3E" w:rsidRPr="00DE7534" w:rsidRDefault="007B5724" w:rsidP="00680531">
                  <w:pPr>
                    <w:pStyle w:val="NoSpacing"/>
                    <w:ind w:left="720"/>
                    <w:rPr>
                      <w:sz w:val="18"/>
                    </w:rPr>
                  </w:pPr>
                </w:p>
                <w:p w:rsidR="006C4B3E" w:rsidRDefault="007B5724" w:rsidP="00680531">
                  <w:pPr>
                    <w:pStyle w:val="NoSpacing"/>
                    <w:numPr>
                      <w:ilvl w:val="0"/>
                      <w:numId w:val="9"/>
                    </w:numPr>
                    <w:rPr>
                      <w:sz w:val="18"/>
                    </w:rPr>
                  </w:pPr>
                  <w:r>
                    <w:rPr>
                      <w:b/>
                      <w:sz w:val="18"/>
                    </w:rPr>
                    <w:t>Prioritis</w:t>
                  </w:r>
                  <w:r w:rsidRPr="00DE7534">
                    <w:rPr>
                      <w:b/>
                      <w:sz w:val="18"/>
                    </w:rPr>
                    <w:t>ing requirements</w:t>
                  </w:r>
                  <w:r w:rsidRPr="00DE7534">
                    <w:rPr>
                      <w:sz w:val="18"/>
                    </w:rPr>
                    <w:t xml:space="preserve"> and only implementing the top few, per iteration.</w:t>
                  </w:r>
                </w:p>
                <w:p w:rsidR="006C4B3E" w:rsidRPr="00DE7534" w:rsidRDefault="007B5724" w:rsidP="00680531">
                  <w:pPr>
                    <w:pStyle w:val="NoSpacing"/>
                    <w:ind w:left="720"/>
                    <w:rPr>
                      <w:sz w:val="18"/>
                    </w:rPr>
                  </w:pPr>
                </w:p>
                <w:p w:rsidR="006C4B3E" w:rsidRDefault="007B5724" w:rsidP="00680531">
                  <w:pPr>
                    <w:pStyle w:val="NoSpacing"/>
                    <w:numPr>
                      <w:ilvl w:val="0"/>
                      <w:numId w:val="9"/>
                    </w:numPr>
                    <w:rPr>
                      <w:sz w:val="18"/>
                    </w:rPr>
                  </w:pPr>
                  <w:r w:rsidRPr="00DE7534">
                    <w:rPr>
                      <w:b/>
                      <w:sz w:val="18"/>
                    </w:rPr>
                    <w:t>Use-case driven development</w:t>
                  </w:r>
                  <w:r w:rsidRPr="00DE7534">
                    <w:rPr>
                      <w:sz w:val="18"/>
                    </w:rPr>
                    <w:t>, each piece of functionality relates to a use-case, which in turn relates to the requirem</w:t>
                  </w:r>
                  <w:r w:rsidRPr="00DE7534">
                    <w:rPr>
                      <w:sz w:val="18"/>
                    </w:rPr>
                    <w:t>ents</w:t>
                  </w:r>
                </w:p>
                <w:p w:rsidR="006C4B3E" w:rsidRPr="00DE7534" w:rsidRDefault="007B5724" w:rsidP="00680531">
                  <w:pPr>
                    <w:pStyle w:val="NoSpacing"/>
                    <w:ind w:left="720"/>
                    <w:rPr>
                      <w:sz w:val="18"/>
                    </w:rPr>
                  </w:pPr>
                </w:p>
                <w:p w:rsidR="006C4B3E" w:rsidRDefault="007B5724" w:rsidP="00680531">
                  <w:pPr>
                    <w:pStyle w:val="NoSpacing"/>
                    <w:numPr>
                      <w:ilvl w:val="0"/>
                      <w:numId w:val="9"/>
                    </w:numPr>
                    <w:rPr>
                      <w:sz w:val="18"/>
                    </w:rPr>
                  </w:pPr>
                  <w:r w:rsidRPr="00DE7534">
                    <w:rPr>
                      <w:b/>
                      <w:sz w:val="18"/>
                    </w:rPr>
                    <w:t>Model visually</w:t>
                  </w:r>
                  <w:r w:rsidRPr="00DE7534">
                    <w:rPr>
                      <w:sz w:val="18"/>
                    </w:rPr>
                    <w:t xml:space="preserve"> – maintaining an ERD model of the system, so we all understand the entities and their members.</w:t>
                  </w:r>
                </w:p>
                <w:p w:rsidR="006C4B3E" w:rsidRPr="00DE7534" w:rsidRDefault="007B5724" w:rsidP="00680531">
                  <w:pPr>
                    <w:pStyle w:val="NoSpacing"/>
                    <w:ind w:left="720"/>
                    <w:rPr>
                      <w:sz w:val="18"/>
                    </w:rPr>
                  </w:pPr>
                </w:p>
                <w:p w:rsidR="006C4B3E" w:rsidRDefault="007B5724" w:rsidP="00680531">
                  <w:pPr>
                    <w:pStyle w:val="NoSpacing"/>
                    <w:numPr>
                      <w:ilvl w:val="0"/>
                      <w:numId w:val="9"/>
                    </w:numPr>
                    <w:rPr>
                      <w:sz w:val="18"/>
                    </w:rPr>
                  </w:pPr>
                  <w:r w:rsidRPr="00DE7534">
                    <w:rPr>
                      <w:b/>
                      <w:sz w:val="18"/>
                    </w:rPr>
                    <w:t>Maintaining documentation</w:t>
                  </w:r>
                  <w:r w:rsidRPr="00DE7534">
                    <w:rPr>
                      <w:sz w:val="18"/>
                    </w:rPr>
                    <w:t xml:space="preserve"> – using Google Docs to collaborate on public working documents like meeting agendas, and using Subversion to stor</w:t>
                  </w:r>
                  <w:r w:rsidRPr="00DE7534">
                    <w:rPr>
                      <w:sz w:val="18"/>
                    </w:rPr>
                    <w:t>e a version-tracked public repository of all design docs.</w:t>
                  </w:r>
                </w:p>
                <w:p w:rsidR="006C4B3E" w:rsidRPr="00DE7534" w:rsidRDefault="007B5724" w:rsidP="00680531">
                  <w:pPr>
                    <w:pStyle w:val="NoSpacing"/>
                    <w:ind w:left="720"/>
                    <w:rPr>
                      <w:sz w:val="18"/>
                    </w:rPr>
                  </w:pPr>
                </w:p>
                <w:p w:rsidR="006C4B3E" w:rsidRDefault="007B5724" w:rsidP="00680531">
                  <w:pPr>
                    <w:pStyle w:val="NoSpacing"/>
                    <w:numPr>
                      <w:ilvl w:val="0"/>
                      <w:numId w:val="9"/>
                    </w:numPr>
                    <w:rPr>
                      <w:sz w:val="18"/>
                    </w:rPr>
                  </w:pPr>
                  <w:r w:rsidRPr="00DE7534">
                    <w:rPr>
                      <w:b/>
                      <w:sz w:val="18"/>
                    </w:rPr>
                    <w:t>Code is double-checked</w:t>
                  </w:r>
                  <w:r w:rsidRPr="00DE7534">
                    <w:rPr>
                      <w:sz w:val="18"/>
                    </w:rPr>
                    <w:t xml:space="preserve"> by a partner (not as extreme as </w:t>
                  </w:r>
                  <w:r w:rsidRPr="00DE7534">
                    <w:rPr>
                      <w:b/>
                      <w:sz w:val="18"/>
                    </w:rPr>
                    <w:t>pair programming</w:t>
                  </w:r>
                  <w:r w:rsidRPr="00DE7534">
                    <w:rPr>
                      <w:sz w:val="18"/>
                    </w:rPr>
                    <w:t>; but coding as a group of two or three and rarely making changes alone).</w:t>
                  </w:r>
                </w:p>
                <w:p w:rsidR="006C4B3E" w:rsidRPr="00DE7534" w:rsidRDefault="007B5724" w:rsidP="00680531">
                  <w:pPr>
                    <w:pStyle w:val="NoSpacing"/>
                    <w:ind w:left="720"/>
                    <w:rPr>
                      <w:sz w:val="18"/>
                    </w:rPr>
                  </w:pPr>
                </w:p>
                <w:p w:rsidR="006C4B3E" w:rsidRPr="00DE7534" w:rsidRDefault="007B5724" w:rsidP="00680531">
                  <w:pPr>
                    <w:pStyle w:val="ListParagraph"/>
                    <w:numPr>
                      <w:ilvl w:val="0"/>
                      <w:numId w:val="9"/>
                    </w:numPr>
                    <w:rPr>
                      <w:sz w:val="18"/>
                    </w:rPr>
                  </w:pPr>
                  <w:r w:rsidRPr="00DE7534">
                    <w:rPr>
                      <w:b/>
                      <w:sz w:val="18"/>
                    </w:rPr>
                    <w:t>Regular reports and meetings</w:t>
                  </w:r>
                  <w:r w:rsidRPr="00DE7534">
                    <w:rPr>
                      <w:sz w:val="18"/>
                    </w:rPr>
                    <w:t xml:space="preserve"> to track the status of tasks and issues, and to report to the team manager.</w:t>
                  </w:r>
                </w:p>
                <w:p w:rsidR="006C4B3E" w:rsidRPr="00DE7534" w:rsidRDefault="007B5724" w:rsidP="00680531">
                  <w:pPr>
                    <w:pStyle w:val="BodyText"/>
                  </w:pPr>
                </w:p>
              </w:txbxContent>
            </v:textbox>
            <w10:wrap type="tight" anchorx="page" anchory="page"/>
          </v:shape>
        </w:pict>
      </w:r>
      <w:r>
        <w:rPr>
          <w:noProof/>
        </w:rPr>
        <w:pict>
          <v:shape id="_x0000_s1039" type="#_x0000_t202" style="position:absolute;margin-left:60.65pt;margin-top:141pt;width:490.15pt;height:28.8pt;z-index:251668480;mso-wrap-edited:f;mso-position-horizontal-relative:page;mso-position-vertical-relative:page" wrapcoords="0 0 21600 0 21600 21600 0 21600 0 0" filled="f" stroked="f">
            <v:fill o:detectmouseclick="t"/>
            <v:textbox style="mso-next-textbox:#_x0000_s1039" inset="3.6pt,0,3.6pt,0">
              <w:txbxContent>
                <w:p w:rsidR="006C4B3E" w:rsidRPr="003719C9" w:rsidRDefault="007B5724" w:rsidP="00680531">
                  <w:pPr>
                    <w:pStyle w:val="Heading1"/>
                  </w:pPr>
                  <w:r>
                    <w:t>Summary</w:t>
                  </w:r>
                </w:p>
              </w:txbxContent>
            </v:textbox>
            <w10:wrap type="tight" anchorx="page" anchory="page"/>
          </v:shape>
        </w:pict>
      </w:r>
      <w:r>
        <w:rPr>
          <w:noProof/>
        </w:rPr>
        <w:pict>
          <v:shape id="_x0000_s1034" type="#_x0000_t202" style="position:absolute;margin-left:61.2pt;margin-top:173.5pt;width:489.6pt;height:47.3pt;z-index:251663360;mso-wrap-edited:f;mso-position-horizontal-relative:page;mso-position-vertical-relative:page" wrapcoords="0 0 21600 0 21600 21600 0 21600 0 0" mv:complextextbox="1" filled="f" stroked="f">
            <v:fill o:detectmouseclick="t"/>
            <v:textbox style="mso-next-textbox:#_x0000_s1034" inset="3.6pt,0,3.6pt,0">
              <w:txbxContent>
                <w:p w:rsidR="006C4B3E" w:rsidRPr="003719C9" w:rsidRDefault="007B5724" w:rsidP="00680531">
                  <w:pPr>
                    <w:pStyle w:val="BodyText"/>
                  </w:pPr>
                  <w:r w:rsidRPr="009C5032">
                    <w:rPr>
                      <w:b/>
                    </w:rPr>
                    <w:t>RoadMate</w:t>
                  </w:r>
                  <w:r>
                    <w:t xml:space="preserve"> is a web application designed to assist commuters and avid travelers in organis</w:t>
                  </w:r>
                  <w:r w:rsidRPr="005E786E">
                    <w:t>ing</w:t>
                  </w:r>
                  <w:r>
                    <w:t xml:space="preserve"> car-pooling.  As fuel prices continue to soar, our hope is that RoadMate</w:t>
                  </w:r>
                  <w:r>
                    <w:t xml:space="preserve"> will become an intricate part of the Kiwi travel planning process – Saving fuel, money and the environment. RoadMate is currently under development at Massey University as a 3</w:t>
                  </w:r>
                  <w:r w:rsidRPr="009C5032">
                    <w:rPr>
                      <w:vertAlign w:val="superscript"/>
                    </w:rPr>
                    <w:t>rd</w:t>
                  </w:r>
                  <w:r>
                    <w:t xml:space="preserve"> year software engineering project. </w:t>
                  </w:r>
                </w:p>
              </w:txbxContent>
            </v:textbox>
            <w10:wrap type="tight" anchorx="page" anchory="page"/>
          </v:shape>
        </w:pict>
      </w:r>
      <w:r>
        <w:br w:type="page"/>
      </w:r>
      <w:r>
        <w:rPr>
          <w:noProof/>
        </w:rPr>
        <w:pict>
          <v:shape id="_x0000_s1346" type="#_x0000_t202" style="position:absolute;margin-left:61.45pt;margin-top:459.6pt;width:489.05pt;height:268.15pt;z-index:251704320;mso-wrap-edited:f;mso-position-horizontal-relative:page;mso-position-vertical-relative:page" wrapcoords="0 0 21600 0 21600 21600 0 21600 0 0" mv:complextextbox="1" filled="f" stroked="f">
            <v:fill o:detectmouseclick="t"/>
            <v:textbox style="mso-next-textbox:#_x0000_s1346" inset="3.6pt,0,3.6pt,0">
              <w:txbxContent>
                <w:p w:rsidR="006C4B3E" w:rsidRPr="00616A61" w:rsidRDefault="007B5724" w:rsidP="00680531">
                  <w:pPr>
                    <w:pStyle w:val="Heading2"/>
                  </w:pPr>
                  <w:r w:rsidRPr="00616A61">
                    <w:t xml:space="preserve">Use-Case Driven Development – Take </w:t>
                  </w:r>
                  <w:r w:rsidRPr="00616A61">
                    <w:t>Two</w:t>
                  </w:r>
                </w:p>
                <w:p w:rsidR="006C4B3E" w:rsidRDefault="007B5724" w:rsidP="00680531">
                  <w:pPr>
                    <w:pStyle w:val="BodyText"/>
                  </w:pPr>
                  <w:r>
                    <w:t xml:space="preserve">As with our original development process, </w:t>
                  </w:r>
                  <w:r w:rsidRPr="001C44AF">
                    <w:rPr>
                      <w:i/>
                    </w:rPr>
                    <w:t>Take Two</w:t>
                  </w:r>
                  <w:r>
                    <w:t xml:space="preserve"> remains use case driven. </w:t>
                  </w:r>
                </w:p>
                <w:p w:rsidR="006C4B3E" w:rsidRDefault="007B5724" w:rsidP="00680531">
                  <w:pPr>
                    <w:pStyle w:val="Heading3"/>
                  </w:pPr>
                  <w:r>
                    <w:t>Goals</w:t>
                  </w:r>
                </w:p>
                <w:p w:rsidR="006C4B3E" w:rsidRDefault="007B5724" w:rsidP="00680531">
                  <w:pPr>
                    <w:pStyle w:val="BodyText"/>
                  </w:pPr>
                  <w:r>
                    <w:t xml:space="preserve">The following were our main goals behind </w:t>
                  </w:r>
                  <w:r w:rsidRPr="001C44AF">
                    <w:rPr>
                      <w:i/>
                    </w:rPr>
                    <w:t>Take Two</w:t>
                  </w:r>
                  <w:r>
                    <w:t>:</w:t>
                  </w:r>
                </w:p>
                <w:p w:rsidR="006C4B3E" w:rsidRDefault="007B5724" w:rsidP="00680531">
                  <w:pPr>
                    <w:pStyle w:val="BodyText"/>
                    <w:numPr>
                      <w:ilvl w:val="0"/>
                      <w:numId w:val="19"/>
                    </w:numPr>
                    <w:spacing w:after="0"/>
                    <w:ind w:left="717" w:hanging="340"/>
                  </w:pPr>
                  <w:r>
                    <w:t xml:space="preserve">Address the </w:t>
                  </w:r>
                  <w:r w:rsidRPr="003F7819">
                    <w:rPr>
                      <w:b/>
                    </w:rPr>
                    <w:t>disconnection between</w:t>
                  </w:r>
                  <w:r>
                    <w:rPr>
                      <w:b/>
                    </w:rPr>
                    <w:t xml:space="preserve"> our</w:t>
                  </w:r>
                  <w:r w:rsidRPr="003F7819">
                    <w:rPr>
                      <w:b/>
                    </w:rPr>
                    <w:t xml:space="preserve"> documentation and </w:t>
                  </w:r>
                  <w:r>
                    <w:rPr>
                      <w:b/>
                    </w:rPr>
                    <w:t xml:space="preserve">the </w:t>
                  </w:r>
                  <w:r w:rsidRPr="003F7819">
                    <w:rPr>
                      <w:b/>
                    </w:rPr>
                    <w:t>reality</w:t>
                  </w:r>
                </w:p>
                <w:p w:rsidR="006C4B3E" w:rsidRDefault="007B5724" w:rsidP="00A36D75">
                  <w:pPr>
                    <w:pStyle w:val="BodyText"/>
                    <w:numPr>
                      <w:ilvl w:val="0"/>
                      <w:numId w:val="19"/>
                    </w:numPr>
                    <w:spacing w:after="0" w:line="240" w:lineRule="auto"/>
                  </w:pPr>
                  <w:r>
                    <w:t>Establish a standard way of tying project artifact</w:t>
                  </w:r>
                  <w:r>
                    <w:t>s together</w:t>
                  </w:r>
                </w:p>
                <w:p w:rsidR="006C4B3E" w:rsidRDefault="007B5724" w:rsidP="00A36D75">
                  <w:pPr>
                    <w:pStyle w:val="BodyText"/>
                    <w:numPr>
                      <w:ilvl w:val="0"/>
                      <w:numId w:val="19"/>
                    </w:numPr>
                  </w:pPr>
                  <w:r>
                    <w:t>Automate as much of the process as possible – developers should be focused on the site, not the reports</w:t>
                  </w:r>
                </w:p>
                <w:p w:rsidR="006C4B3E" w:rsidRDefault="007B5724" w:rsidP="00680531">
                  <w:pPr>
                    <w:pStyle w:val="BodyText"/>
                  </w:pPr>
                  <w:r>
                    <w:t xml:space="preserve">We wanted a living document. More importantly, </w:t>
                  </w:r>
                  <w:r>
                    <w:rPr>
                      <w:b/>
                    </w:rPr>
                    <w:t>we wanted our documentation</w:t>
                  </w:r>
                  <w:r w:rsidRPr="003F7819">
                    <w:rPr>
                      <w:b/>
                    </w:rPr>
                    <w:t xml:space="preserve"> to be useful to us</w:t>
                  </w:r>
                  <w:r>
                    <w:t>: Something that integrated into our development</w:t>
                  </w:r>
                  <w:r>
                    <w:t xml:space="preserve"> process, as opposed to an afterthought between coding. </w:t>
                  </w:r>
                </w:p>
                <w:p w:rsidR="006C4B3E" w:rsidRDefault="007B5724" w:rsidP="00680531">
                  <w:pPr>
                    <w:pStyle w:val="Heading3"/>
                  </w:pPr>
                  <w:r>
                    <w:t>What is in this Report</w:t>
                  </w:r>
                </w:p>
                <w:p w:rsidR="006C4B3E" w:rsidRPr="003F7819" w:rsidRDefault="007B5724" w:rsidP="00680531">
                  <w:pPr>
                    <w:pStyle w:val="BodyText"/>
                  </w:pPr>
                  <w:r>
                    <w:t>Below are the core artifacts of this development process. The report covers how they are generated, how they tie in with each other, and what the main goals behind each decisio</w:t>
                  </w:r>
                  <w:r>
                    <w:t>n were. At the same time, we’ve tried not to bloat the report with the full specifications, as they should be available in the repository once finalised.</w:t>
                  </w:r>
                </w:p>
              </w:txbxContent>
            </v:textbox>
            <w10:wrap type="tight" anchorx="page" anchory="page"/>
          </v:shape>
        </w:pict>
      </w:r>
      <w:r>
        <w:rPr>
          <w:noProof/>
        </w:rPr>
        <w:pict>
          <v:shape id="_x0000_s1345" type="#_x0000_t202" style="position:absolute;margin-left:90.75pt;margin-top:384.65pt;width:431pt;height:69.25pt;z-index:251703296;mso-wrap-edited:f;mso-position-horizontal-relative:page;mso-position-vertical-relative:page" wrapcoords="0 0 21600 0 21600 21600 0 21600 0 0" mv:complextextbox="1" fillcolor="#e5d8a0 [2894]" stroked="f">
            <v:fill o:detectmouseclick="t"/>
            <v:textbox style="mso-next-textbox:#_x0000_s1345" inset="3.3mm,2mm,3.3mm,2mm">
              <w:txbxContent>
                <w:p w:rsidR="006C4B3E" w:rsidRDefault="007B5724" w:rsidP="00680531">
                  <w:pPr>
                    <w:pStyle w:val="NoSpacing"/>
                    <w:spacing w:line="312" w:lineRule="auto"/>
                    <w:rPr>
                      <w:rFonts w:ascii="Helvetica CE" w:hAnsi="Helvetica CE"/>
                      <w:sz w:val="18"/>
                    </w:rPr>
                  </w:pPr>
                  <w:r>
                    <w:rPr>
                      <w:rFonts w:ascii="Helvetica CE" w:hAnsi="Helvetica CE"/>
                      <w:b/>
                      <w:sz w:val="18"/>
                    </w:rPr>
                    <w:t>Take Two</w:t>
                  </w:r>
                  <w:r w:rsidRPr="00D41AA8">
                    <w:rPr>
                      <w:rFonts w:ascii="Helvetica CE" w:hAnsi="Helvetica CE"/>
                      <w:b/>
                      <w:sz w:val="18"/>
                    </w:rPr>
                    <w:t xml:space="preserve"> </w:t>
                  </w:r>
                  <w:r>
                    <w:rPr>
                      <w:rFonts w:ascii="Helvetica CE" w:hAnsi="Helvetica CE"/>
                      <w:sz w:val="18"/>
                    </w:rPr>
                    <w:t>Improved Development Process: Better, Faster, Stronger</w:t>
                  </w:r>
                </w:p>
                <w:p w:rsidR="006C4B3E" w:rsidRPr="00D41AA8" w:rsidRDefault="007B5724" w:rsidP="00680531">
                  <w:pPr>
                    <w:pStyle w:val="NoSpacing"/>
                    <w:jc w:val="both"/>
                    <w:rPr>
                      <w:color w:val="7F7F7F" w:themeColor="text1" w:themeTint="80"/>
                      <w:sz w:val="18"/>
                    </w:rPr>
                  </w:pPr>
                  <w:r>
                    <w:rPr>
                      <w:color w:val="7F7F7F" w:themeColor="text1" w:themeTint="80"/>
                      <w:sz w:val="18"/>
                    </w:rPr>
                    <w:t xml:space="preserve">With Take Two, considerable effort </w:t>
                  </w:r>
                  <w:r>
                    <w:rPr>
                      <w:color w:val="7F7F7F" w:themeColor="text1" w:themeTint="80"/>
                      <w:sz w:val="18"/>
                    </w:rPr>
                    <w:t>went into designing a process that would work with developers. We focused on exploiting tools (repository, issue tracking, spreadsheets) to automate as much of the documentation and reporting as possible. The end result was a process, which offers real-tim</w:t>
                  </w:r>
                  <w:r>
                    <w:rPr>
                      <w:color w:val="7F7F7F" w:themeColor="text1" w:themeTint="80"/>
                      <w:sz w:val="18"/>
                    </w:rPr>
                    <w:t>e feedback to managers without hindering development efforts.</w:t>
                  </w:r>
                </w:p>
              </w:txbxContent>
            </v:textbox>
            <w10:wrap type="tight" anchorx="page" anchory="page"/>
          </v:shape>
        </w:pict>
      </w:r>
      <w:r>
        <w:rPr>
          <w:noProof/>
        </w:rPr>
        <w:pict>
          <v:shape id="_x0000_s1344" type="#_x0000_t202" style="position:absolute;margin-left:61.45pt;margin-top:148pt;width:489.05pt;height:236.65pt;z-index:251702272;mso-wrap-edited:f;mso-position-horizontal-relative:page;mso-position-vertical-relative:page" wrapcoords="0 0 21600 0 21600 21600 0 21600 0 0" mv:complextextbox="1" filled="f" stroked="f">
            <v:fill o:detectmouseclick="t"/>
            <v:textbox style="mso-next-textbox:#_x0000_s1344" inset="3.6pt,0,3.6pt,0">
              <w:txbxContent>
                <w:p w:rsidR="006C4B3E" w:rsidRPr="00616A61" w:rsidRDefault="007B5724" w:rsidP="00616A61">
                  <w:pPr>
                    <w:pStyle w:val="Heading2"/>
                    <w:rPr>
                      <w:sz w:val="32"/>
                    </w:rPr>
                  </w:pPr>
                  <w:r>
                    <w:rPr>
                      <w:sz w:val="32"/>
                    </w:rPr>
                    <w:t>Development Process</w:t>
                  </w:r>
                </w:p>
                <w:p w:rsidR="006C4B3E" w:rsidRDefault="007B5724" w:rsidP="00680531">
                  <w:pPr>
                    <w:pStyle w:val="Heading3"/>
                  </w:pPr>
                  <w:r>
                    <w:t>The Initial Approach</w:t>
                  </w:r>
                </w:p>
                <w:p w:rsidR="006C4B3E" w:rsidRDefault="007B5724" w:rsidP="00680531">
                  <w:pPr>
                    <w:pStyle w:val="BodyText"/>
                  </w:pPr>
                  <w:r>
                    <w:t xml:space="preserve">From the beginning, we approached this project from an agile perspective, focusing on use case driven development. We designed use cases to strictly </w:t>
                  </w:r>
                  <w:r>
                    <w:t>adhere to the project specifications. Our entire effort then centered around building up the functionality defined in those use cases.</w:t>
                  </w:r>
                </w:p>
                <w:p w:rsidR="006C4B3E" w:rsidRDefault="007B5724" w:rsidP="00680531">
                  <w:pPr>
                    <w:pStyle w:val="BodyText"/>
                  </w:pPr>
                  <w:r>
                    <w:t>Lightweight systems were put in place to track and manage individual work. Though with such a small, tight knit team, and</w:t>
                  </w:r>
                  <w:r>
                    <w:t xml:space="preserve"> clear requirements, most of us were happy to sidestep these procedures for the sake of efficiency. The worst part was, because this allowed us to focus on the prototype, </w:t>
                  </w:r>
                  <w:r w:rsidRPr="0043570D">
                    <w:rPr>
                      <w:b/>
                    </w:rPr>
                    <w:t>we were always ahead of our initial expectations</w:t>
                  </w:r>
                  <w:r>
                    <w:t>. This only served to reinforce our o</w:t>
                  </w:r>
                  <w:r>
                    <w:t xml:space="preserve">pinion that </w:t>
                  </w:r>
                  <w:r w:rsidRPr="004A1D4E">
                    <w:rPr>
                      <w:b/>
                    </w:rPr>
                    <w:t>excessive documentation wasn’t necessary</w:t>
                  </w:r>
                  <w:r>
                    <w:t>.</w:t>
                  </w:r>
                </w:p>
                <w:p w:rsidR="006C4B3E" w:rsidRDefault="007B5724" w:rsidP="00680531">
                  <w:pPr>
                    <w:pStyle w:val="Heading3"/>
                  </w:pPr>
                  <w:r>
                    <w:t>The Consequences</w:t>
                  </w:r>
                </w:p>
                <w:p w:rsidR="006C4B3E" w:rsidRDefault="007B5724" w:rsidP="00680531">
                  <w:pPr>
                    <w:pStyle w:val="BodyText"/>
                  </w:pPr>
                  <w:r>
                    <w:t xml:space="preserve">Most management was done verbally; with time-consuming reports and Gantt charts being treated as an afterthought. </w:t>
                  </w:r>
                  <w:r>
                    <w:br/>
                    <w:t xml:space="preserve">Although this approach </w:t>
                  </w:r>
                  <w:r>
                    <w:rPr>
                      <w:i/>
                    </w:rPr>
                    <w:t>seemed</w:t>
                  </w:r>
                  <w:r>
                    <w:t xml:space="preserve"> to work for us, it made it difficult for</w:t>
                  </w:r>
                  <w:r>
                    <w:t xml:space="preserve"> managers to gauge the progress of our group. The minimal paper trail also showed signs of biting us once it came time to assess individual contributions.</w:t>
                  </w:r>
                </w:p>
                <w:p w:rsidR="006C4B3E" w:rsidRDefault="007B5724" w:rsidP="00680531">
                  <w:pPr>
                    <w:pStyle w:val="Heading3"/>
                  </w:pPr>
                  <w:r>
                    <w:t>The Response</w:t>
                  </w:r>
                </w:p>
                <w:p w:rsidR="006C4B3E" w:rsidRPr="00BE03D6" w:rsidRDefault="007B5724" w:rsidP="00680531">
                  <w:pPr>
                    <w:pStyle w:val="BodyText"/>
                  </w:pPr>
                  <w:r>
                    <w:t xml:space="preserve">As an attempt to rectify this we set about formalising our development process. The end </w:t>
                  </w:r>
                  <w:r>
                    <w:t xml:space="preserve">result being </w:t>
                  </w:r>
                  <w:r>
                    <w:rPr>
                      <w:i/>
                    </w:rPr>
                    <w:t>Take Two</w:t>
                  </w:r>
                  <w:r>
                    <w:t>.</w:t>
                  </w:r>
                </w:p>
              </w:txbxContent>
            </v:textbox>
            <w10:wrap type="tight" anchorx="page" anchory="page"/>
          </v:shape>
        </w:pict>
      </w:r>
      <w:r>
        <w:br w:type="page"/>
      </w:r>
      <w:r>
        <w:rPr>
          <w:noProof/>
        </w:rPr>
        <w:drawing>
          <wp:anchor distT="0" distB="0" distL="114300" distR="114300" simplePos="0" relativeHeight="251712512" behindDoc="0" locked="0" layoutInCell="1" allowOverlap="1">
            <wp:simplePos x="0" y="0"/>
            <wp:positionH relativeFrom="page">
              <wp:posOffset>3886200</wp:posOffset>
            </wp:positionH>
            <wp:positionV relativeFrom="page">
              <wp:posOffset>7125970</wp:posOffset>
            </wp:positionV>
            <wp:extent cx="2493010" cy="1983740"/>
            <wp:effectExtent l="25400" t="0" r="0" b="0"/>
            <wp:wrapTight wrapText="bothSides">
              <wp:wrapPolygon edited="0">
                <wp:start x="-220" y="0"/>
                <wp:lineTo x="-220" y="21572"/>
                <wp:lineTo x="21567" y="21572"/>
                <wp:lineTo x="21567" y="0"/>
                <wp:lineTo x="-220" y="0"/>
              </wp:wrapPolygon>
            </wp:wrapTight>
            <wp:docPr id="331" name="Picture 330"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ktop:Picture 3.png"/>
                    <pic:cNvPicPr>
                      <a:picLocks noChangeAspect="1" noChangeArrowheads="1"/>
                    </pic:cNvPicPr>
                  </pic:nvPicPr>
                  <pic:blipFill>
                    <a:blip r:embed="rId5"/>
                    <a:srcRect/>
                    <a:stretch>
                      <a:fillRect/>
                    </a:stretch>
                  </pic:blipFill>
                  <pic:spPr bwMode="auto">
                    <a:xfrm>
                      <a:off x="0" y="0"/>
                      <a:ext cx="2493010" cy="1983740"/>
                    </a:xfrm>
                    <a:prstGeom prst="rect">
                      <a:avLst/>
                    </a:prstGeom>
                    <a:noFill/>
                    <a:ln w="9525">
                      <a:noFill/>
                      <a:miter lim="800000"/>
                      <a:headEnd/>
                      <a:tailEnd/>
                    </a:ln>
                  </pic:spPr>
                </pic:pic>
              </a:graphicData>
            </a:graphic>
          </wp:anchor>
        </w:drawing>
      </w:r>
      <w:r>
        <w:rPr>
          <w:noProof/>
        </w:rPr>
        <w:pict>
          <v:group id="_x0000_s1606" style="position:absolute;margin-left:103.3pt;margin-top:554.5pt;width:405.4pt;height:169.15pt;z-index:251657215;mso-position-horizontal-relative:page;mso-position-vertical-relative:page" coordsize="20000,20000" wrapcoords="0 0 21600 0 21600 21600 0 21600 0 0" mv:complextextbox="1">
            <o:lock v:ext="edit" ungrouping="t"/>
            <v:shape id="_x0000_s1607" type="#_x0000_t202" style="position:absolute;width:20000;height:20000;mso-wrap-edited:f;mso-position-horizontal-relative:page;mso-position-vertical-relative:page" wrapcoords="0 0 21600 0 21600 21600 0 21600 0 0" o:regroupid="12" mv:complextextbox="1" fillcolor="#e5d8a0 [2894]" stroked="f">
              <v:fill o:detectmouseclick="t"/>
              <v:textbox style="mso-next-textbox:#_x0000_s1556" inset="3.3mm,2mm,3.3mm,2mm"/>
            </v:shape>
            <v:shape id="_x0000_s1608" type="#_x0000_t202" style="position:absolute;left:461;top:668;width:8999;height:1667" filled="f" stroked="f">
              <v:textbox style="mso-next-textbox:#_x0000_s1609" inset="0,0,0,0">
                <w:txbxContent>
                  <w:p w:rsidR="006C4B3E" w:rsidRDefault="007B5724" w:rsidP="00783E59">
                    <w:pPr>
                      <w:pStyle w:val="NoSpacing"/>
                      <w:spacing w:line="312" w:lineRule="auto"/>
                      <w:rPr>
                        <w:rFonts w:ascii="Helvetica CE" w:hAnsi="Helvetica CE"/>
                        <w:b/>
                        <w:sz w:val="18"/>
                      </w:rPr>
                    </w:pPr>
                  </w:p>
                  <w:p w:rsidR="006C4B3E" w:rsidRDefault="007B5724" w:rsidP="00783E59">
                    <w:pPr>
                      <w:pStyle w:val="NoSpacing"/>
                      <w:spacing w:line="312" w:lineRule="auto"/>
                      <w:rPr>
                        <w:rFonts w:ascii="Helvetica CE" w:hAnsi="Helvetica CE"/>
                        <w:b/>
                        <w:sz w:val="18"/>
                      </w:rPr>
                    </w:pPr>
                  </w:p>
                  <w:p w:rsidR="006C4B3E" w:rsidRDefault="007B5724" w:rsidP="00783E59">
                    <w:pPr>
                      <w:pStyle w:val="NoSpacing"/>
                      <w:spacing w:line="312" w:lineRule="auto"/>
                      <w:rPr>
                        <w:rFonts w:ascii="Helvetica CE" w:hAnsi="Helvetica CE"/>
                        <w:b/>
                        <w:sz w:val="18"/>
                      </w:rPr>
                    </w:pPr>
                  </w:p>
                  <w:p w:rsidR="006C4B3E" w:rsidRPr="00D41AA8" w:rsidRDefault="007B5724" w:rsidP="003324DE">
                    <w:pPr>
                      <w:pStyle w:val="NoSpacing"/>
                      <w:spacing w:line="312" w:lineRule="auto"/>
                      <w:jc w:val="center"/>
                      <w:rPr>
                        <w:color w:val="7F7F7F" w:themeColor="text1" w:themeTint="80"/>
                        <w:sz w:val="18"/>
                      </w:rPr>
                    </w:pPr>
                    <w:r>
                      <w:rPr>
                        <w:rFonts w:ascii="Helvetica CE" w:hAnsi="Helvetica CE"/>
                        <w:b/>
                        <w:sz w:val="18"/>
                      </w:rPr>
                      <w:t>Current Use Cases</w:t>
                    </w:r>
                  </w:p>
                  <w:p w:rsidR="006C4B3E" w:rsidRDefault="007B5724" w:rsidP="00770FC2">
                    <w:pPr>
                      <w:pStyle w:val="NoSpacing"/>
                      <w:jc w:val="both"/>
                      <w:rPr>
                        <w:rFonts w:ascii="Helvetica" w:hAnsi="Helvetica"/>
                        <w:color w:val="7F7F7F" w:themeColor="text1" w:themeTint="80"/>
                        <w:sz w:val="18"/>
                      </w:rPr>
                    </w:pPr>
                    <w:r>
                      <w:rPr>
                        <w:rFonts w:ascii="Helvetica" w:hAnsi="Helvetica"/>
                        <w:color w:val="7F7F7F" w:themeColor="text1" w:themeTint="80"/>
                        <w:sz w:val="18"/>
                      </w:rPr>
                      <w:t xml:space="preserve">As an example the current use cases from RoadMate have been listed to the right. </w:t>
                    </w:r>
                  </w:p>
                  <w:p w:rsidR="006C4B3E" w:rsidRDefault="007B5724" w:rsidP="00770FC2">
                    <w:pPr>
                      <w:pStyle w:val="NoSpacing"/>
                      <w:jc w:val="both"/>
                      <w:rPr>
                        <w:rFonts w:ascii="Helvetica" w:hAnsi="Helvetica"/>
                        <w:color w:val="7F7F7F" w:themeColor="text1" w:themeTint="80"/>
                        <w:sz w:val="18"/>
                      </w:rPr>
                    </w:pPr>
                  </w:p>
                  <w:p w:rsidR="006C4B3E" w:rsidRDefault="007B5724" w:rsidP="00770FC2">
                    <w:pPr>
                      <w:pStyle w:val="NoSpacing"/>
                      <w:jc w:val="both"/>
                      <w:rPr>
                        <w:rFonts w:ascii="Helvetica" w:hAnsi="Helvetica"/>
                        <w:color w:val="7F7F7F" w:themeColor="text1" w:themeTint="80"/>
                        <w:sz w:val="18"/>
                      </w:rPr>
                    </w:pPr>
                    <w:r>
                      <w:rPr>
                        <w:rFonts w:ascii="Helvetica" w:hAnsi="Helvetica"/>
                        <w:color w:val="7F7F7F" w:themeColor="text1" w:themeTint="80"/>
                        <w:sz w:val="18"/>
                      </w:rPr>
                      <w:t>These are available from the repository under</w:t>
                    </w:r>
                  </w:p>
                  <w:p w:rsidR="006C4B3E" w:rsidRPr="00770FC2" w:rsidRDefault="007B5724" w:rsidP="00770FC2">
                    <w:pPr>
                      <w:pStyle w:val="NoSpacing"/>
                      <w:jc w:val="center"/>
                      <w:rPr>
                        <w:rFonts w:ascii="Helvetica" w:hAnsi="Helvetica"/>
                        <w:color w:val="C47810" w:themeColor="accent5"/>
                        <w:sz w:val="18"/>
                      </w:rPr>
                    </w:pPr>
                    <w:r w:rsidRPr="00770FC2">
                      <w:rPr>
                        <w:rFonts w:ascii="Helvetica" w:hAnsi="Helvetica"/>
                        <w:color w:val="C47810" w:themeColor="accent5"/>
                        <w:sz w:val="18"/>
                      </w:rPr>
                      <w:t>/trunk/docs/Use Case/</w:t>
                    </w:r>
                  </w:p>
                </w:txbxContent>
              </v:textbox>
            </v:shape>
            <v:shape id="_x0000_s1609" type="#_x0000_t202" style="position:absolute;left:461;top:2329;width:8999;height:1667" filled="f" stroked="f">
              <v:textbox style="mso-next-textbox:#_x0000_s1610" inset="0,0,0,0">
                <w:txbxContent/>
              </v:textbox>
            </v:shape>
            <v:shape id="_x0000_s1610" type="#_x0000_t202" style="position:absolute;left:461;top:3991;width:8999;height:1667" filled="f" stroked="f">
              <v:textbox style="mso-next-textbox:#_x0000_s1611" inset="0,0,0,0">
                <w:txbxContent/>
              </v:textbox>
            </v:shape>
            <v:shape id="_x0000_s1611" type="#_x0000_t202" style="position:absolute;left:461;top:5652;width:8999;height:1667" filled="f" stroked="f">
              <v:textbox style="mso-next-textbox:#_x0000_s1612" inset="0,0,0,0">
                <w:txbxContent/>
              </v:textbox>
            </v:shape>
            <v:shape id="_x0000_s1612" type="#_x0000_t202" style="position:absolute;left:461;top:7313;width:8999;height:1283" filled="f" stroked="f">
              <v:textbox style="mso-next-textbox:#_x0000_s1613" inset="0,0,0,0">
                <w:txbxContent/>
              </v:textbox>
            </v:shape>
            <v:shape id="_x0000_s1613" type="#_x0000_t202" style="position:absolute;left:461;top:8590;width:8999;height:1283" filled="f" stroked="f">
              <v:textbox style="mso-next-textbox:#_x0000_s1614" inset="0,0,0,0">
                <w:txbxContent/>
              </v:textbox>
            </v:shape>
            <v:shape id="_x0000_s1614" type="#_x0000_t202" style="position:absolute;left:461;top:9867;width:8999;height:1283" filled="f" stroked="f">
              <v:textbox style="mso-next-textbox:#_x0000_s1615" inset="0,0,0,0">
                <w:txbxContent/>
              </v:textbox>
            </v:shape>
            <v:shape id="_x0000_s1615" type="#_x0000_t202" style="position:absolute;left:461;top:11144;width:8999;height:1283" filled="f" stroked="f">
              <v:textbox style="mso-next-textbox:#_x0000_s1616" inset="0,0,0,0">
                <w:txbxContent/>
              </v:textbox>
            </v:shape>
            <v:shape id="_x0000_s1616" type="#_x0000_t202" style="position:absolute;left:461;top:12421;width:8999;height:1283" filled="f" stroked="f">
              <v:textbox style="mso-next-textbox:#_x0000_s1616" inset="0,0,0,0">
                <w:txbxContent/>
              </v:textbox>
            </v:shape>
            <w10:wrap type="tight" anchorx="page" anchory="page"/>
          </v:group>
        </w:pict>
      </w:r>
      <w:r>
        <w:rPr>
          <w:noProof/>
        </w:rPr>
        <w:pict>
          <v:shape id="_x0000_s1352" type="#_x0000_t202" style="position:absolute;margin-left:61.45pt;margin-top:148pt;width:489.05pt;height:400.8pt;z-index:251710464;mso-wrap-edited:f;mso-position-horizontal-relative:page;mso-position-vertical-relative:page" wrapcoords="0 0 21600 0 21600 21600 0 21600 0 0" mv:complextextbox="1" filled="f" stroked="f">
            <v:fill o:detectmouseclick="t"/>
            <v:textbox style="mso-next-textbox:#_x0000_s1352" inset="3.6pt,0,3.6pt,0">
              <w:txbxContent>
                <w:p w:rsidR="006C4B3E" w:rsidRPr="009C1519" w:rsidRDefault="007B5724" w:rsidP="00680531">
                  <w:pPr>
                    <w:pStyle w:val="Heading2"/>
                    <w:rPr>
                      <w:color w:val="595959" w:themeColor="text1" w:themeTint="A6"/>
                    </w:rPr>
                  </w:pPr>
                  <w:r>
                    <w:t xml:space="preserve">Use-Case Driven Development – Take Two  </w:t>
                  </w:r>
                  <w:r w:rsidRPr="009C1519">
                    <w:rPr>
                      <w:color w:val="595959" w:themeColor="text1" w:themeTint="A6"/>
                    </w:rPr>
                    <w:t>(Continued)</w:t>
                  </w:r>
                </w:p>
                <w:p w:rsidR="006C4B3E" w:rsidRDefault="007B5724" w:rsidP="00680531">
                  <w:pPr>
                    <w:pStyle w:val="Heading3"/>
                  </w:pPr>
                </w:p>
                <w:p w:rsidR="006C4B3E" w:rsidRDefault="007B5724" w:rsidP="00680531">
                  <w:pPr>
                    <w:pStyle w:val="Heading3"/>
                  </w:pPr>
                  <w:r>
                    <w:t>Use Cases</w:t>
                  </w:r>
                </w:p>
                <w:p w:rsidR="006C4B3E" w:rsidRDefault="007B5724" w:rsidP="00680531">
                  <w:pPr>
                    <w:pStyle w:val="BodyText"/>
                  </w:pPr>
                  <w:r>
                    <w:t>Use cases underpin all our development efforts. Either directly (feature requested by the client), or indirectly (documentation, unit tests, .etc) everything ties back to a use case.</w:t>
                  </w:r>
                </w:p>
                <w:p w:rsidR="006C4B3E" w:rsidRDefault="007B5724" w:rsidP="00680531">
                  <w:pPr>
                    <w:pStyle w:val="BodyText-Title"/>
                  </w:pPr>
                  <w:r>
                    <w:t>Goals</w:t>
                  </w:r>
                </w:p>
                <w:p w:rsidR="006C4B3E" w:rsidRDefault="007B5724" w:rsidP="00680531">
                  <w:pPr>
                    <w:pStyle w:val="BodyText"/>
                  </w:pPr>
                  <w:r>
                    <w:t xml:space="preserve">The </w:t>
                  </w:r>
                  <w:r>
                    <w:t>following were the main goals behind the new use case structure:</w:t>
                  </w:r>
                </w:p>
                <w:p w:rsidR="006C4B3E" w:rsidRPr="00C60745" w:rsidRDefault="007B5724" w:rsidP="00680531">
                  <w:pPr>
                    <w:pStyle w:val="BodyText"/>
                    <w:numPr>
                      <w:ilvl w:val="0"/>
                      <w:numId w:val="20"/>
                    </w:numPr>
                    <w:spacing w:after="0"/>
                    <w:rPr>
                      <w:b/>
                    </w:rPr>
                  </w:pPr>
                  <w:r>
                    <w:rPr>
                      <w:b/>
                    </w:rPr>
                    <w:t>Standardis</w:t>
                  </w:r>
                  <w:r w:rsidRPr="00C60745">
                    <w:rPr>
                      <w:b/>
                    </w:rPr>
                    <w:t>ed documentation</w:t>
                  </w:r>
                </w:p>
                <w:p w:rsidR="006C4B3E" w:rsidRDefault="007B5724" w:rsidP="00680531">
                  <w:pPr>
                    <w:pStyle w:val="BodyText-List"/>
                    <w:numPr>
                      <w:ilvl w:val="0"/>
                      <w:numId w:val="0"/>
                    </w:numPr>
                    <w:ind w:left="720"/>
                  </w:pPr>
                  <w:r>
                    <w:t>Use cases are all derived from a standard template and follow set naming conventions.</w:t>
                  </w:r>
                </w:p>
                <w:p w:rsidR="006C4B3E" w:rsidRPr="00305154" w:rsidRDefault="007B5724" w:rsidP="00680531">
                  <w:pPr>
                    <w:pStyle w:val="BodyText-List"/>
                    <w:numPr>
                      <w:ilvl w:val="0"/>
                      <w:numId w:val="0"/>
                    </w:numPr>
                    <w:ind w:left="1440"/>
                    <w:rPr>
                      <w:color w:val="92590C" w:themeColor="accent5" w:themeShade="BF"/>
                    </w:rPr>
                  </w:pPr>
                  <w:r>
                    <w:rPr>
                      <w:color w:val="92590C" w:themeColor="accent5" w:themeShade="BF"/>
                    </w:rPr>
                    <w:t xml:space="preserve">By standardising the naming of use cases, we were able to make groupings </w:t>
                  </w:r>
                  <w:r>
                    <w:rPr>
                      <w:color w:val="92590C" w:themeColor="accent5" w:themeShade="BF"/>
                    </w:rPr>
                    <w:t>clear, and enable easy referencing from other artifacts</w:t>
                  </w:r>
                  <w:r w:rsidRPr="00305154">
                    <w:rPr>
                      <w:color w:val="92590C" w:themeColor="accent5" w:themeShade="BF"/>
                    </w:rPr>
                    <w:t>.</w:t>
                  </w:r>
                  <w:r>
                    <w:rPr>
                      <w:color w:val="92590C" w:themeColor="accent5" w:themeShade="BF"/>
                    </w:rPr>
                    <w:t xml:space="preserve"> This is especially helpful if the referencing artifact doesn’t support direct links (i.e: Issue Tickets in Google Code).</w:t>
                  </w:r>
                </w:p>
                <w:p w:rsidR="006C4B3E" w:rsidRDefault="007B5724" w:rsidP="00680531">
                  <w:pPr>
                    <w:pStyle w:val="BodyText-List"/>
                    <w:rPr>
                      <w:b/>
                    </w:rPr>
                  </w:pPr>
                  <w:r>
                    <w:rPr>
                      <w:b/>
                    </w:rPr>
                    <w:t>Compartmentalis</w:t>
                  </w:r>
                  <w:r w:rsidRPr="00C60745">
                    <w:rPr>
                      <w:b/>
                    </w:rPr>
                    <w:t>ed files</w:t>
                  </w:r>
                </w:p>
                <w:p w:rsidR="006C4B3E" w:rsidRDefault="007B5724" w:rsidP="00680531">
                  <w:pPr>
                    <w:pStyle w:val="BodyText-List"/>
                    <w:numPr>
                      <w:ilvl w:val="0"/>
                      <w:numId w:val="0"/>
                    </w:numPr>
                    <w:ind w:left="720"/>
                  </w:pPr>
                  <w:r>
                    <w:t xml:space="preserve">Use cases are now stored in separated files, as </w:t>
                  </w:r>
                  <w:r>
                    <w:t>opposed to the original – monolithic file.</w:t>
                  </w:r>
                </w:p>
                <w:p w:rsidR="006C4B3E" w:rsidRPr="00305154" w:rsidRDefault="007B5724" w:rsidP="00680531">
                  <w:pPr>
                    <w:pStyle w:val="BodyText-List"/>
                    <w:numPr>
                      <w:ilvl w:val="0"/>
                      <w:numId w:val="0"/>
                    </w:numPr>
                    <w:ind w:left="1440"/>
                    <w:rPr>
                      <w:color w:val="92590C" w:themeColor="accent5" w:themeShade="BF"/>
                    </w:rPr>
                  </w:pPr>
                  <w:r>
                    <w:rPr>
                      <w:color w:val="92590C" w:themeColor="accent5" w:themeShade="BF"/>
                    </w:rPr>
                    <w:t>The benefits from this were three fold: 1) Better support for concurrent modification of the use cases, which is crucial to agile development. 2) Allowed easy referencing back to individual use cases. 3) Allowed u</w:t>
                  </w:r>
                  <w:r>
                    <w:rPr>
                      <w:color w:val="92590C" w:themeColor="accent5" w:themeShade="BF"/>
                    </w:rPr>
                    <w:t>s to support use case versioning (see below).</w:t>
                  </w:r>
                </w:p>
                <w:p w:rsidR="006C4B3E" w:rsidRDefault="007B5724" w:rsidP="00680531">
                  <w:pPr>
                    <w:pStyle w:val="BodyText-List"/>
                  </w:pPr>
                  <w:r w:rsidRPr="00305154">
                    <w:rPr>
                      <w:b/>
                    </w:rPr>
                    <w:t>Versioning</w:t>
                  </w:r>
                  <w:r>
                    <w:t xml:space="preserve"> to manage changes in requirements</w:t>
                  </w:r>
                </w:p>
                <w:p w:rsidR="006C4B3E" w:rsidRDefault="007B5724" w:rsidP="00680531">
                  <w:pPr>
                    <w:pStyle w:val="BodyText-List"/>
                    <w:numPr>
                      <w:ilvl w:val="0"/>
                      <w:numId w:val="0"/>
                    </w:numPr>
                    <w:ind w:left="720"/>
                  </w:pPr>
                  <w:r>
                    <w:t xml:space="preserve">Firstly </w:t>
                  </w:r>
                  <w:r w:rsidRPr="00D768F0">
                    <w:rPr>
                      <w:b/>
                    </w:rPr>
                    <w:t>Version! = Revision</w:t>
                  </w:r>
                  <w:r>
                    <w:t>. Versioning tackles the issue of managing changes in requirements, without bloating the set of use cases in the process. Versions are tra</w:t>
                  </w:r>
                  <w:r>
                    <w:t xml:space="preserve">cked as separate </w:t>
                  </w:r>
                  <w:r>
                    <w:rPr>
                      <w:i/>
                    </w:rPr>
                    <w:t>sheets</w:t>
                  </w:r>
                  <w:r>
                    <w:t xml:space="preserve"> within each use case’s Excel file. </w:t>
                  </w:r>
                </w:p>
                <w:p w:rsidR="006C4B3E" w:rsidRDefault="007B5724" w:rsidP="00680531">
                  <w:pPr>
                    <w:pStyle w:val="BodyText-List"/>
                    <w:numPr>
                      <w:ilvl w:val="0"/>
                      <w:numId w:val="0"/>
                    </w:numPr>
                    <w:ind w:left="1440"/>
                    <w:rPr>
                      <w:color w:val="92590C" w:themeColor="accent5" w:themeShade="BF"/>
                    </w:rPr>
                  </w:pPr>
                  <w:r w:rsidRPr="008A61FF">
                    <w:rPr>
                      <w:color w:val="92590C" w:themeColor="accent5" w:themeShade="BF"/>
                    </w:rPr>
                    <w:t xml:space="preserve">An example might help clarify this: Suppose our initial </w:t>
                  </w:r>
                  <w:r w:rsidRPr="008A61FF">
                    <w:rPr>
                      <w:i/>
                      <w:color w:val="92590C" w:themeColor="accent5" w:themeShade="BF"/>
                    </w:rPr>
                    <w:t>Offer Ride</w:t>
                  </w:r>
                  <w:r w:rsidRPr="008A61FF">
                    <w:rPr>
                      <w:color w:val="92590C" w:themeColor="accent5" w:themeShade="BF"/>
                    </w:rPr>
                    <w:t xml:space="preserve"> use case (version 1) only requires that users be able to offer rides </w:t>
                  </w:r>
                  <w:r w:rsidRPr="008A61FF">
                    <w:rPr>
                      <w:i/>
                      <w:color w:val="92590C" w:themeColor="accent5" w:themeShade="BF"/>
                    </w:rPr>
                    <w:t xml:space="preserve">between </w:t>
                  </w:r>
                  <w:r w:rsidRPr="008A61FF">
                    <w:rPr>
                      <w:color w:val="92590C" w:themeColor="accent5" w:themeShade="BF"/>
                    </w:rPr>
                    <w:t>towns. Now consider that as our project progresses w</w:t>
                  </w:r>
                  <w:r w:rsidRPr="008A61FF">
                    <w:rPr>
                      <w:color w:val="92590C" w:themeColor="accent5" w:themeShade="BF"/>
                    </w:rPr>
                    <w:t xml:space="preserve">e decide to ride offers </w:t>
                  </w:r>
                  <w:r w:rsidRPr="008A61FF">
                    <w:rPr>
                      <w:i/>
                      <w:color w:val="92590C" w:themeColor="accent5" w:themeShade="BF"/>
                    </w:rPr>
                    <w:t>within</w:t>
                  </w:r>
                  <w:r w:rsidRPr="008A61FF">
                    <w:rPr>
                      <w:color w:val="92590C" w:themeColor="accent5" w:themeShade="BF"/>
                    </w:rPr>
                    <w:t xml:space="preserve"> towns or maybe allow users to plot rides offers using Google Maps. This functionality still falls under the </w:t>
                  </w:r>
                  <w:r w:rsidRPr="008A61FF">
                    <w:rPr>
                      <w:i/>
                      <w:color w:val="92590C" w:themeColor="accent5" w:themeShade="BF"/>
                    </w:rPr>
                    <w:t>Offer Ride</w:t>
                  </w:r>
                  <w:r w:rsidRPr="008A61FF">
                    <w:rPr>
                      <w:color w:val="92590C" w:themeColor="accent5" w:themeShade="BF"/>
                    </w:rPr>
                    <w:t xml:space="preserve"> use case, but just become part of version 2.</w:t>
                  </w:r>
                </w:p>
                <w:p w:rsidR="006C4B3E" w:rsidRPr="00644D19" w:rsidRDefault="007B5724" w:rsidP="00680531">
                  <w:pPr>
                    <w:pStyle w:val="BodyText-List"/>
                    <w:numPr>
                      <w:ilvl w:val="0"/>
                      <w:numId w:val="0"/>
                    </w:numPr>
                    <w:ind w:left="1440"/>
                    <w:rPr>
                      <w:color w:val="92590C" w:themeColor="accent5" w:themeShade="BF"/>
                    </w:rPr>
                  </w:pPr>
                </w:p>
                <w:p w:rsidR="006C4B3E" w:rsidRDefault="007B5724" w:rsidP="00680531">
                  <w:pPr>
                    <w:pStyle w:val="BodyText-Title"/>
                  </w:pPr>
                  <w:r>
                    <w:t>Naming Convention</w:t>
                  </w:r>
                </w:p>
                <w:p w:rsidR="006C4B3E" w:rsidRDefault="007B5724" w:rsidP="00680531">
                  <w:pPr>
                    <w:pStyle w:val="BodyText"/>
                    <w:spacing w:after="0"/>
                  </w:pPr>
                  <w:r>
                    <w:t>Use cases adhere to the following naming c</w:t>
                  </w:r>
                  <w:r>
                    <w:t>onvetion:</w:t>
                  </w:r>
                </w:p>
                <w:p w:rsidR="006C4B3E" w:rsidRDefault="007B5724" w:rsidP="00680531">
                  <w:pPr>
                    <w:pStyle w:val="BodyText"/>
                    <w:ind w:firstLine="720"/>
                  </w:pPr>
                  <w:r w:rsidRPr="00A970A5">
                    <w:rPr>
                      <w:rFonts w:asciiTheme="majorHAnsi" w:hAnsiTheme="majorHAnsi"/>
                      <w:sz w:val="14"/>
                    </w:rPr>
                    <w:t>&lt;code&gt;[.&lt;subcode&gt;] - &lt;short name&gt;</w:t>
                  </w:r>
                  <w:r>
                    <w:t xml:space="preserve"> for example: </w:t>
                  </w:r>
                  <w:r w:rsidRPr="00A970A5">
                    <w:rPr>
                      <w:rFonts w:asciiTheme="majorHAnsi" w:hAnsiTheme="majorHAnsi"/>
                      <w:sz w:val="14"/>
                    </w:rPr>
                    <w:t>1 – User Login</w:t>
                  </w:r>
                </w:p>
                <w:p w:rsidR="006C4B3E" w:rsidRPr="003F7819" w:rsidRDefault="007B5724" w:rsidP="00680531">
                  <w:pPr>
                    <w:pStyle w:val="BodyText"/>
                    <w:spacing w:after="0"/>
                  </w:pPr>
                  <w:r>
                    <w:t xml:space="preserve">General use cases such as </w:t>
                  </w:r>
                  <w:r w:rsidRPr="00A970A5">
                    <w:rPr>
                      <w:rFonts w:asciiTheme="majorHAnsi" w:hAnsiTheme="majorHAnsi"/>
                      <w:sz w:val="14"/>
                    </w:rPr>
                    <w:t>User Login</w:t>
                  </w:r>
                  <w:r>
                    <w:t xml:space="preserve"> can be broken into components when sensible. These sub-components are denoted using the dot notation, for example: </w:t>
                  </w:r>
                  <w:r w:rsidRPr="00A970A5">
                    <w:rPr>
                      <w:rFonts w:asciiTheme="majorHAnsi" w:hAnsiTheme="majorHAnsi"/>
                      <w:sz w:val="14"/>
                    </w:rPr>
                    <w:t>1.2 – OpenID Login</w:t>
                  </w:r>
                  <w:r>
                    <w:t xml:space="preserve"> where </w:t>
                  </w:r>
                  <w:r w:rsidRPr="00DE6B3E">
                    <w:rPr>
                      <w:rFonts w:asciiTheme="majorHAnsi" w:hAnsiTheme="majorHAnsi"/>
                      <w:sz w:val="14"/>
                    </w:rPr>
                    <w:t xml:space="preserve">OpenID </w:t>
                  </w:r>
                  <w:r w:rsidRPr="00DE6B3E">
                    <w:rPr>
                      <w:rFonts w:asciiTheme="majorHAnsi" w:hAnsiTheme="majorHAnsi"/>
                      <w:sz w:val="14"/>
                    </w:rPr>
                    <w:t xml:space="preserve">Login </w:t>
                  </w:r>
                  <w:r>
                    <w:t xml:space="preserve">is a sub-component of </w:t>
                  </w:r>
                  <w:r w:rsidRPr="00A970A5">
                    <w:rPr>
                      <w:rFonts w:asciiTheme="majorHAnsi" w:hAnsiTheme="majorHAnsi"/>
                      <w:sz w:val="14"/>
                    </w:rPr>
                    <w:t>1 – User Login</w:t>
                  </w:r>
                  <w:r>
                    <w:t>.</w:t>
                  </w:r>
                </w:p>
              </w:txbxContent>
            </v:textbox>
            <w10:wrap type="tight" anchorx="page" anchory="page"/>
          </v:shape>
        </w:pict>
      </w:r>
      <w:r>
        <w:br w:type="page"/>
      </w:r>
      <w:r>
        <w:rPr>
          <w:noProof/>
        </w:rPr>
        <w:drawing>
          <wp:anchor distT="0" distB="0" distL="114300" distR="114300" simplePos="0" relativeHeight="251719680" behindDoc="0" locked="0" layoutInCell="1" allowOverlap="1">
            <wp:simplePos x="0" y="0"/>
            <wp:positionH relativeFrom="page">
              <wp:posOffset>627380</wp:posOffset>
            </wp:positionH>
            <wp:positionV relativeFrom="page">
              <wp:posOffset>6516370</wp:posOffset>
            </wp:positionV>
            <wp:extent cx="6530975" cy="2722880"/>
            <wp:effectExtent l="25400" t="0" r="0" b="0"/>
            <wp:wrapTight wrapText="bothSides">
              <wp:wrapPolygon edited="0">
                <wp:start x="-84" y="0"/>
                <wp:lineTo x="-84" y="21560"/>
                <wp:lineTo x="21589" y="21560"/>
                <wp:lineTo x="21589" y="0"/>
                <wp:lineTo x="-84" y="0"/>
              </wp:wrapPolygon>
            </wp:wrapTight>
            <wp:docPr id="445" name="Picture 443" desc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esktop:Picture 1.png"/>
                    <pic:cNvPicPr>
                      <a:picLocks noChangeAspect="1" noChangeArrowheads="1"/>
                    </pic:cNvPicPr>
                  </pic:nvPicPr>
                  <pic:blipFill>
                    <a:blip r:embed="rId6"/>
                    <a:srcRect/>
                    <a:stretch>
                      <a:fillRect/>
                    </a:stretch>
                  </pic:blipFill>
                  <pic:spPr bwMode="auto">
                    <a:xfrm>
                      <a:off x="0" y="0"/>
                      <a:ext cx="6530975" cy="2722880"/>
                    </a:xfrm>
                    <a:prstGeom prst="rect">
                      <a:avLst/>
                    </a:prstGeom>
                    <a:noFill/>
                    <a:ln w="9525">
                      <a:noFill/>
                      <a:miter lim="800000"/>
                      <a:headEnd/>
                      <a:tailEnd/>
                    </a:ln>
                  </pic:spPr>
                </pic:pic>
              </a:graphicData>
            </a:graphic>
          </wp:anchor>
        </w:drawing>
      </w:r>
      <w:r>
        <w:rPr>
          <w:noProof/>
        </w:rPr>
        <w:drawing>
          <wp:anchor distT="0" distB="0" distL="114300" distR="114300" simplePos="0" relativeHeight="251725824" behindDoc="0" locked="0" layoutInCell="1" allowOverlap="1">
            <wp:simplePos x="0" y="0"/>
            <wp:positionH relativeFrom="page">
              <wp:posOffset>628650</wp:posOffset>
            </wp:positionH>
            <wp:positionV relativeFrom="page">
              <wp:posOffset>4356100</wp:posOffset>
            </wp:positionV>
            <wp:extent cx="6521450" cy="1158240"/>
            <wp:effectExtent l="25400" t="0" r="6350" b="0"/>
            <wp:wrapTight wrapText="bothSides">
              <wp:wrapPolygon edited="0">
                <wp:start x="-84" y="0"/>
                <wp:lineTo x="-84" y="21316"/>
                <wp:lineTo x="21621" y="21316"/>
                <wp:lineTo x="21621" y="0"/>
                <wp:lineTo x="-84" y="0"/>
              </wp:wrapPolygon>
            </wp:wrapTight>
            <wp:docPr id="449" name="Picture 449"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esktop:Picture 3.png"/>
                    <pic:cNvPicPr>
                      <a:picLocks noChangeAspect="1" noChangeArrowheads="1"/>
                    </pic:cNvPicPr>
                  </pic:nvPicPr>
                  <pic:blipFill>
                    <a:blip r:embed="rId7"/>
                    <a:srcRect/>
                    <a:stretch>
                      <a:fillRect/>
                    </a:stretch>
                  </pic:blipFill>
                  <pic:spPr bwMode="auto">
                    <a:xfrm>
                      <a:off x="0" y="0"/>
                      <a:ext cx="6521450" cy="1158240"/>
                    </a:xfrm>
                    <a:prstGeom prst="rect">
                      <a:avLst/>
                    </a:prstGeom>
                    <a:noFill/>
                    <a:ln w="9525">
                      <a:noFill/>
                      <a:miter lim="800000"/>
                      <a:headEnd/>
                      <a:tailEnd/>
                    </a:ln>
                  </pic:spPr>
                </pic:pic>
              </a:graphicData>
            </a:graphic>
          </wp:anchor>
        </w:drawing>
      </w:r>
      <w:r>
        <w:rPr>
          <w:noProof/>
        </w:rPr>
        <w:pict>
          <v:group id="_x0000_s1617" style="position:absolute;margin-left:61.45pt;margin-top:147.85pt;width:489.05pt;height:194.45pt;z-index:251713536;mso-position-horizontal-relative:page;mso-position-vertical-relative:page" coordsize="20000,20000" wrapcoords="0 0 21600 0 21600 21600 0 21600 0 0" mv:complextextbox="1">
            <o:lock v:ext="edit" ungrouping="t"/>
            <v:shape id="_x0000_s1618" type="#_x0000_t202" style="position:absolute;width:20000;height:20000;mso-wrap-edited:f;mso-position-horizontal-relative:page;mso-position-vertical-relative:page" wrapcoords="0 0 21600 0 21600 21600 0 21600 0 0" o:regroupid="15" mv:complextextbox="1" filled="f" stroked="f">
              <v:fill o:detectmouseclick="t"/>
              <v:textbox style="mso-next-textbox:#_x0000_s1598" inset="3.6pt,0,3.6pt,0"/>
            </v:shape>
            <v:shape id="_x0000_s1619" type="#_x0000_t202" style="position:absolute;left:147;width:19704;height:1486" filled="f" stroked="f">
              <v:textbox style="mso-next-textbox:#_x0000_s1620" inset="0,0,0,0">
                <w:txbxContent>
                  <w:p w:rsidR="006C4B3E" w:rsidRPr="009C1519" w:rsidRDefault="007B5724" w:rsidP="00680531">
                    <w:pPr>
                      <w:pStyle w:val="Heading2"/>
                      <w:rPr>
                        <w:color w:val="595959" w:themeColor="text1" w:themeTint="A6"/>
                      </w:rPr>
                    </w:pPr>
                    <w:r>
                      <w:t xml:space="preserve">Use-Case Driven Development – Take Two  </w:t>
                    </w:r>
                    <w:r w:rsidRPr="009C1519">
                      <w:rPr>
                        <w:color w:val="595959" w:themeColor="text1" w:themeTint="A6"/>
                      </w:rPr>
                      <w:t>(Continued)</w:t>
                    </w:r>
                  </w:p>
                  <w:p w:rsidR="006C4B3E" w:rsidRDefault="007B5724" w:rsidP="00680531">
                    <w:pPr>
                      <w:pStyle w:val="Heading3"/>
                    </w:pPr>
                  </w:p>
                  <w:p w:rsidR="006C4B3E" w:rsidRDefault="007B5724" w:rsidP="00680531">
                    <w:pPr>
                      <w:pStyle w:val="Heading3"/>
                    </w:pPr>
                    <w:r>
                      <w:t>Issue Tickets</w:t>
                    </w:r>
                  </w:p>
                  <w:p w:rsidR="006C4B3E" w:rsidRDefault="007B5724" w:rsidP="00680531">
                    <w:pPr>
                      <w:pStyle w:val="BodyText"/>
                    </w:pPr>
                    <w:r>
                      <w:t>As part of our improved development process, we aimed to take advantage of Google Code’s iss</w:t>
                    </w:r>
                    <w:r>
                      <w:t xml:space="preserve">ue tracking system to act as an online project management tool. We now use it not only to track issues, but also manage feature sets and development schedules. </w:t>
                    </w:r>
                  </w:p>
                  <w:p w:rsidR="006C4B3E" w:rsidRDefault="007B5724" w:rsidP="00680531">
                    <w:pPr>
                      <w:pStyle w:val="BodyText-Title"/>
                    </w:pPr>
                    <w:r>
                      <w:t>Issue Tracking</w:t>
                    </w:r>
                  </w:p>
                  <w:p w:rsidR="006C4B3E" w:rsidRDefault="007B5724" w:rsidP="00680531">
                    <w:pPr>
                      <w:pStyle w:val="BodyText"/>
                    </w:pPr>
                    <w:r>
                      <w:t>Issues are tracked just as in any other issue tracking system. We place strong e</w:t>
                    </w:r>
                    <w:r>
                      <w:t>mphasis on providing clear summaries, appropriate tags, and tying issues to the revision they were identified in.</w:t>
                    </w:r>
                  </w:p>
                  <w:p w:rsidR="006C4B3E" w:rsidRDefault="007B5724" w:rsidP="00680531">
                    <w:pPr>
                      <w:pStyle w:val="BodyText"/>
                    </w:pPr>
                    <w:r>
                      <w:t xml:space="preserve">When a test case fails we immediately record it in the issue tracking system with a back reference to the test case. </w:t>
                    </w:r>
                    <w:r>
                      <w:br/>
                      <w:t>(See example on left).</w:t>
                    </w:r>
                  </w:p>
                  <w:p w:rsidR="006C4B3E" w:rsidRPr="003F7819" w:rsidRDefault="007B5724" w:rsidP="00680531">
                    <w:pPr>
                      <w:pStyle w:val="BodyText"/>
                    </w:pPr>
                  </w:p>
                </w:txbxContent>
              </v:textbox>
            </v:shape>
            <v:shape id="_x0000_s1620" type="#_x0000_t202" style="position:absolute;left:147;top:1481;width:19704;height:1239" filled="f" stroked="f">
              <v:textbox style="mso-next-textbox:#_x0000_s1621" inset="0,0,0,0">
                <w:txbxContent/>
              </v:textbox>
            </v:shape>
            <v:shape id="_x0000_s1621" type="#_x0000_t202" style="position:absolute;left:147;top:2715;width:19704;height:1240" filled="f" stroked="f">
              <v:textbox style="mso-next-textbox:#_x0000_s1622" inset="0,0,0,0">
                <w:txbxContent/>
              </v:textbox>
            </v:shape>
            <v:shape id="_x0000_s1622" type="#_x0000_t202" style="position:absolute;left:147;top:3950;width:19704;height:1229" filled="f" stroked="f">
              <v:textbox style="mso-next-textbox:#_x0000_s1623" inset="0,0,0,0">
                <w:txbxContent/>
              </v:textbox>
            </v:shape>
            <v:shape id="_x0000_s1623" type="#_x0000_t202" style="position:absolute;left:147;top:5174;width:19704;height:2458" filled="f" stroked="f">
              <v:textbox style="mso-next-textbox:#_x0000_s1624" inset="0,0,0,0">
                <w:txbxContent/>
              </v:textbox>
            </v:shape>
            <v:shape id="_x0000_s1624" type="#_x0000_t202" style="position:absolute;left:147;top:7627;width:8868;height:1229" filled="f" stroked="f">
              <v:textbox style="mso-next-textbox:#_x0000_s1625" inset="0,0,0,0">
                <w:txbxContent/>
              </v:textbox>
            </v:shape>
            <v:shape id="_x0000_s1625" type="#_x0000_t202" style="position:absolute;left:147;top:8851;width:8868;height:1229" filled="f" stroked="f">
              <v:textbox style="mso-next-textbox:#_x0000_s1626" inset="0,0,0,0">
                <w:txbxContent/>
              </v:textbox>
            </v:shape>
            <v:shape id="_x0000_s1626" type="#_x0000_t202" style="position:absolute;left:147;top:10075;width:8868;height:1224" filled="f" stroked="f">
              <v:textbox style="mso-next-textbox:#_x0000_s1627" inset="0,0,0,0">
                <w:txbxContent/>
              </v:textbox>
            </v:shape>
            <v:shape id="_x0000_s1627" type="#_x0000_t202" style="position:absolute;left:147;top:11293;width:8868;height:1229" filled="f" stroked="f">
              <v:textbox style="mso-next-textbox:#_x0000_s1628" inset="0,0,0,0">
                <w:txbxContent/>
              </v:textbox>
            </v:shape>
            <v:shape id="_x0000_s1628" type="#_x0000_t202" style="position:absolute;left:147;top:12517;width:8868;height:2464" filled="f" stroked="f">
              <v:textbox style="mso-next-textbox:#_x0000_s1629" inset="0,0,0,0">
                <w:txbxContent/>
              </v:textbox>
            </v:shape>
            <v:shape id="_x0000_s1629" type="#_x0000_t202" style="position:absolute;left:147;top:14976;width:8868;height:1224" filled="f" stroked="f">
              <v:textbox style="mso-next-textbox:#_x0000_s1630" inset="0,0,0,0">
                <w:txbxContent/>
              </v:textbox>
            </v:shape>
            <v:shape id="_x0000_s1630" type="#_x0000_t202" style="position:absolute;left:147;top:16194;width:8868;height:1230" filled="f" stroked="f">
              <v:textbox style="mso-next-textbox:#_x0000_s1631" inset="0,0,0,0">
                <w:txbxContent/>
              </v:textbox>
            </v:shape>
            <v:shape id="_x0000_s1631" type="#_x0000_t202" style="position:absolute;left:147;top:17418;width:8868;height:2459" filled="f" stroked="f">
              <v:textbox style="mso-next-textbox:#_x0000_s1631" inset="0,0,0,0">
                <w:txbxContent/>
              </v:textbox>
            </v:shape>
            <w10:wrap type="tight" anchorx="page" anchory="page"/>
          </v:group>
        </w:pict>
      </w:r>
      <w:r>
        <w:rPr>
          <w:noProof/>
        </w:rPr>
        <w:pict>
          <v:group id="_x0000_s1632" style="position:absolute;margin-left:61.85pt;margin-top:446.3pt;width:489.05pt;height:59.5pt;z-index:251721728;mso-position-horizontal-relative:page;mso-position-vertical-relative:page" coordsize="20000,20034" wrapcoords="0 0 21600 0 21600 21600 0 21600 0 0" mv:complextextbox="1">
            <o:lock v:ext="edit" ungrouping="t"/>
            <v:shape id="_x0000_s1633" type="#_x0000_t202" style="position:absolute;width:20000;height:20000;mso-wrap-edited:f;mso-position-horizontal-relative:page;mso-position-vertical-relative:page" wrapcoords="0 0 21600 0 21600 21600 0 21600 0 0" o:regroupid="16" mv:complextextbox="1" filled="f" stroked="f">
              <v:fill o:detectmouseclick="t"/>
              <v:textbox style="mso-next-textbox:#_x0000_s1605" inset="3.6pt,0,3.6pt,0"/>
            </v:shape>
            <v:shape id="_x0000_s1634" type="#_x0000_t202" style="position:absolute;left:147;width:19704;height:4017" filled="f" stroked="f">
              <v:textbox style="mso-next-textbox:#_x0000_s1635" inset="0,0,0,0">
                <w:txbxContent>
                  <w:p w:rsidR="006C4B3E" w:rsidRDefault="007B5724" w:rsidP="00B735E4">
                    <w:pPr>
                      <w:pStyle w:val="BodyText-Title"/>
                    </w:pPr>
                    <w:r>
                      <w:t>Feature Management</w:t>
                    </w:r>
                  </w:p>
                  <w:p w:rsidR="006C4B3E" w:rsidRPr="003F7819" w:rsidRDefault="007B5724" w:rsidP="00B735E4">
                    <w:pPr>
                      <w:pStyle w:val="BodyText"/>
                    </w:pPr>
                    <w:r>
                      <w:t>Features are tagged with the site component they belong to and milestone we expect to have them completed by.  With a little creative abuse of the issue tracking system, we are able to au</w:t>
                    </w:r>
                    <w:r>
                      <w:t>tomatically generate current and expected feature sets. (See below).</w:t>
                    </w:r>
                  </w:p>
                </w:txbxContent>
              </v:textbox>
            </v:shape>
            <v:shape id="_x0000_s1635" type="#_x0000_t202" style="position:absolute;left:147;top:4000;width:13733;height:4000" filled="f" stroked="f">
              <v:textbox style="mso-next-textbox:#_x0000_s1636" inset="0,0,0,0">
                <w:txbxContent/>
              </v:textbox>
            </v:shape>
            <v:shape id="_x0000_s1636" type="#_x0000_t202" style="position:absolute;left:147;top:7983;width:13733;height:4017" filled="f" stroked="f">
              <v:textbox style="mso-next-textbox:#_x0000_s1637" inset="0,0,0,0">
                <w:txbxContent/>
              </v:textbox>
            </v:shape>
            <v:shape id="_x0000_s1637" type="#_x0000_t202" style="position:absolute;left:147;top:11983;width:13733;height:8051" filled="f" stroked="f">
              <v:textbox style="mso-next-textbox:#_x0000_s1637" inset="0,0,0,0">
                <w:txbxContent/>
              </v:textbox>
            </v:shape>
            <w10:wrap type="tight" anchorx="page" anchory="page"/>
          </v:group>
        </w:pict>
      </w:r>
      <w:r>
        <w:rPr>
          <w:noProof/>
        </w:rPr>
        <w:drawing>
          <wp:anchor distT="0" distB="0" distL="114300" distR="114300" simplePos="0" relativeHeight="251731968" behindDoc="0" locked="0" layoutInCell="1" allowOverlap="1">
            <wp:simplePos x="0" y="0"/>
            <wp:positionH relativeFrom="page">
              <wp:posOffset>3719195</wp:posOffset>
            </wp:positionH>
            <wp:positionV relativeFrom="page">
              <wp:posOffset>2750185</wp:posOffset>
            </wp:positionV>
            <wp:extent cx="3424555" cy="1400175"/>
            <wp:effectExtent l="25400" t="0" r="4445" b="0"/>
            <wp:wrapTight wrapText="bothSides">
              <wp:wrapPolygon edited="0">
                <wp:start x="-160" y="0"/>
                <wp:lineTo x="-160" y="21551"/>
                <wp:lineTo x="21628" y="21551"/>
                <wp:lineTo x="21628" y="0"/>
                <wp:lineTo x="-160" y="0"/>
              </wp:wrapPolygon>
            </wp:wrapTight>
            <wp:docPr id="455" name="Picture 455" desc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esktop:Picture 1.png"/>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424555" cy="1400175"/>
                    </a:xfrm>
                    <a:prstGeom prst="rect">
                      <a:avLst/>
                    </a:prstGeom>
                    <a:noFill/>
                    <a:ln w="9525">
                      <a:noFill/>
                      <a:miter lim="800000"/>
                      <a:headEnd/>
                      <a:tailEnd/>
                    </a:ln>
                  </pic:spPr>
                </pic:pic>
              </a:graphicData>
            </a:graphic>
          </wp:anchor>
        </w:drawing>
      </w:r>
      <w:r>
        <w:rPr>
          <w:noProof/>
        </w:rPr>
        <w:pict>
          <v:group id="_x0000_s1475" style="position:absolute;margin-left:405.75pt;margin-top:461.25pt;width:156.95pt;height:50.9pt;z-index:251726848;mso-position-horizontal-relative:page;mso-position-vertical-relative:page" coordorigin="8115,9225" coordsize="3139,1018" wrapcoords="826 317 620 952 620 20329 21186 20329 20876 20647 21289 15882 21186 952 20979 317 826 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 6" o:spid="_x0000_s1474" type="#_x0000_t75" style="position:absolute;left:8115;top:9225;width:3139;height:1018;visibility:visible;mso-wrap-distance-bottom:.84pt;mso-position-horizontal-relative:page;mso-position-vertical-relative:page" wrapcoords="-276 0 -276 21053 21552 21053 21552 0 -276 0" o:gfxdata="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">
              <v:imagedata r:id="rId9" o:title=""/>
              <o:lock v:ext="edit" aspectratio="f"/>
            </v:shape>
            <v:oval id="_x0000_s1464" style="position:absolute;left:8844;top:9480;width:1208;height:245;mso-wrap-edited:f;mso-position-horizontal-relative:page;mso-position-vertical-relative:page" wrapcoords="4266 -1661 -266 0 -266 18276 2400 19938 18933 19938 21866 18276 21866 0 17066 -1661 4266 -1661" o:regroupid="11" filled="f" fillcolor="#3f80cd" strokecolor="#f13535 [1623]" strokeweight="1.5pt">
              <v:fill color2="#9bc1ff" o:detectmouseclick="t" focusposition="" focussize=",90" type="gradient">
                <o:fill v:ext="view" type="gradientUnscaled"/>
              </v:fill>
              <v:shadow opacity="22938f" mv:blur="38100f" offset="0,2pt"/>
              <v:textbox inset=",7.2pt,,7.2pt"/>
            </v:oval>
            <w10:wrap type="tight" anchorx="page" anchory="page"/>
          </v:group>
        </w:pict>
      </w:r>
      <w:r>
        <w:br w:type="page"/>
      </w:r>
      <w:r>
        <w:rPr>
          <w:noProof/>
        </w:rPr>
        <w:pict>
          <v:shape id="_x0000_s1481" type="#_x0000_t202" style="position:absolute;margin-left:73.45pt;margin-top:327.1pt;width:277.1pt;height:136.3pt;z-index:251736064;mso-wrap-edited:f;mso-position-horizontal-relative:page;mso-position-vertical-relative:page" wrapcoords="0 0 21600 0 21600 21600 0 21600 0 0" filled="f" stroked="f">
            <v:fill o:detectmouseclick="t"/>
            <v:textbox style="mso-next-textbox:#_x0000_s1481" inset="3.6pt,0,3.6pt,0">
              <w:txbxContent>
                <w:p w:rsidR="006C4B3E" w:rsidRDefault="007B5724" w:rsidP="00B36CA8">
                  <w:pPr>
                    <w:pStyle w:val="BodyText"/>
                  </w:pPr>
                  <w:r>
                    <w:t>Our initial plan was to compile all the documentation collected during a spike into wiki page, once the spike ended. This would have provided a more cohesive record of t</w:t>
                  </w:r>
                  <w:r>
                    <w:t>he spike for developers, but due to time constrains was left as an optional requirement.</w:t>
                  </w:r>
                </w:p>
                <w:p w:rsidR="006C4B3E" w:rsidRDefault="007B5724" w:rsidP="00B36CA8">
                  <w:pPr>
                    <w:pStyle w:val="BodyText"/>
                  </w:pPr>
                  <w:r>
                    <w:t>In the interim, the discussion pages on Google Groups (see right) provide an adequate record of spike activity.</w:t>
                  </w:r>
                </w:p>
              </w:txbxContent>
            </v:textbox>
            <w10:wrap type="tight" anchorx="page" anchory="page"/>
          </v:shape>
        </w:pict>
      </w:r>
      <w:r>
        <w:rPr>
          <w:noProof/>
        </w:rPr>
        <w:drawing>
          <wp:anchor distT="0" distB="0" distL="114300" distR="114300" simplePos="0" relativeHeight="251734016" behindDoc="0" locked="0" layoutInCell="1" allowOverlap="1">
            <wp:simplePos x="0" y="0"/>
            <wp:positionH relativeFrom="page">
              <wp:posOffset>1460500</wp:posOffset>
            </wp:positionH>
            <wp:positionV relativeFrom="page">
              <wp:posOffset>3140075</wp:posOffset>
            </wp:positionV>
            <wp:extent cx="2425700" cy="812800"/>
            <wp:effectExtent l="25400" t="0" r="0" b="0"/>
            <wp:wrapTight wrapText="bothSides">
              <wp:wrapPolygon edited="0">
                <wp:start x="-226" y="0"/>
                <wp:lineTo x="-226" y="20925"/>
                <wp:lineTo x="21487" y="20925"/>
                <wp:lineTo x="21487" y="0"/>
                <wp:lineTo x="-226" y="0"/>
              </wp:wrapPolygon>
            </wp:wrapTight>
            <wp:docPr id="13" name="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icture 2.png"/>
                    <pic:cNvPicPr>
                      <a:picLocks noChangeAspect="1" noChangeArrowheads="1"/>
                    </pic:cNvPicPr>
                  </pic:nvPicPr>
                  <pic:blipFill>
                    <a:blip r:embed="rId10"/>
                    <a:srcRect/>
                    <a:stretch>
                      <a:fillRect/>
                    </a:stretch>
                  </pic:blipFill>
                  <pic:spPr bwMode="auto">
                    <a:xfrm>
                      <a:off x="0" y="0"/>
                      <a:ext cx="2425700" cy="812800"/>
                    </a:xfrm>
                    <a:prstGeom prst="rect">
                      <a:avLst/>
                    </a:prstGeom>
                    <a:noFill/>
                    <a:ln w="9525">
                      <a:noFill/>
                      <a:miter lim="800000"/>
                      <a:headEnd/>
                      <a:tailEnd/>
                    </a:ln>
                  </pic:spPr>
                </pic:pic>
              </a:graphicData>
            </a:graphic>
          </wp:anchor>
        </w:drawing>
      </w:r>
      <w:r>
        <w:rPr>
          <w:noProof/>
        </w:rPr>
        <w:drawing>
          <wp:anchor distT="0" distB="0" distL="114300" distR="114300" simplePos="0" relativeHeight="251735040" behindDoc="0" locked="0" layoutInCell="1" allowOverlap="1">
            <wp:simplePos x="0" y="0"/>
            <wp:positionH relativeFrom="page">
              <wp:posOffset>4460875</wp:posOffset>
            </wp:positionH>
            <wp:positionV relativeFrom="page">
              <wp:posOffset>3148330</wp:posOffset>
            </wp:positionV>
            <wp:extent cx="2479675" cy="2728595"/>
            <wp:effectExtent l="25400" t="0" r="9525" b="0"/>
            <wp:wrapTight wrapText="bothSides">
              <wp:wrapPolygon edited="0">
                <wp:start x="-221" y="0"/>
                <wp:lineTo x="-221" y="21515"/>
                <wp:lineTo x="21683" y="21515"/>
                <wp:lineTo x="21683" y="0"/>
                <wp:lineTo x="-221" y="0"/>
              </wp:wrapPolygon>
            </wp:wrapTight>
            <wp:docPr id="456" name="Picture 456" desc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esktop:Picture 1.png"/>
                    <pic:cNvPicPr>
                      <a:picLocks noChangeAspect="1" noChangeArrowheads="1"/>
                    </pic:cNvPicPr>
                  </pic:nvPicPr>
                  <pic:blipFill>
                    <a:blip r:embed="rId11"/>
                    <a:srcRect/>
                    <a:stretch>
                      <a:fillRect/>
                    </a:stretch>
                  </pic:blipFill>
                  <pic:spPr bwMode="auto">
                    <a:xfrm>
                      <a:off x="0" y="0"/>
                      <a:ext cx="2479675" cy="2728595"/>
                    </a:xfrm>
                    <a:prstGeom prst="rect">
                      <a:avLst/>
                    </a:prstGeom>
                    <a:noFill/>
                    <a:ln w="9525">
                      <a:noFill/>
                      <a:miter lim="800000"/>
                      <a:headEnd/>
                      <a:tailEnd/>
                    </a:ln>
                  </pic:spPr>
                </pic:pic>
              </a:graphicData>
            </a:graphic>
          </wp:anchor>
        </w:drawing>
      </w:r>
      <w:r>
        <w:rPr>
          <w:noProof/>
        </w:rPr>
        <w:pict>
          <v:shape id="_x0000_s1476" type="#_x0000_t202" style="position:absolute;margin-left:73.45pt;margin-top:159.85pt;width:477.3pt;height:88.05pt;z-index:251727872;mso-wrap-edited:f;mso-position-horizontal-relative:page;mso-position-vertical-relative:page" wrapcoords="0 0 21600 0 21600 21600 0 21600 0 0" filled="f" stroked="f">
            <v:fill o:detectmouseclick="t"/>
            <v:textbox style="mso-next-textbox:#_x0000_s1476" inset="3.6pt,0,3.6pt,0">
              <w:txbxContent>
                <w:p w:rsidR="006C4B3E" w:rsidRPr="009C1519" w:rsidRDefault="007B5724" w:rsidP="00EC36F4">
                  <w:pPr>
                    <w:pStyle w:val="Heading2"/>
                    <w:rPr>
                      <w:color w:val="595959" w:themeColor="text1" w:themeTint="A6"/>
                    </w:rPr>
                  </w:pPr>
                  <w:r>
                    <w:t xml:space="preserve">Use-Case Driven Development – Take Two  </w:t>
                  </w:r>
                  <w:r w:rsidRPr="009C1519">
                    <w:rPr>
                      <w:color w:val="595959" w:themeColor="text1" w:themeTint="A6"/>
                    </w:rPr>
                    <w:t>(Continued</w:t>
                  </w:r>
                  <w:r w:rsidRPr="009C1519">
                    <w:rPr>
                      <w:color w:val="595959" w:themeColor="text1" w:themeTint="A6"/>
                    </w:rPr>
                    <w:t>)</w:t>
                  </w:r>
                </w:p>
                <w:p w:rsidR="006C4B3E" w:rsidRDefault="007B5724" w:rsidP="00EC36F4">
                  <w:pPr>
                    <w:pStyle w:val="Heading3"/>
                  </w:pPr>
                </w:p>
                <w:p w:rsidR="006C4B3E" w:rsidRDefault="007B5724" w:rsidP="00EC36F4">
                  <w:pPr>
                    <w:pStyle w:val="Heading3"/>
                  </w:pPr>
                  <w:r>
                    <w:t>Spike Management</w:t>
                  </w:r>
                </w:p>
                <w:p w:rsidR="006C4B3E" w:rsidRDefault="007B5724" w:rsidP="00FB6269">
                  <w:pPr>
                    <w:pStyle w:val="BodyText"/>
                  </w:pPr>
                  <w:r>
                    <w:t>Spikes are an important part of our development process. While active, spikes are tracked and managed as discussions on our Google Groups page. Because this acts as a hub for team communication, developers carrying out spikes can use th</w:t>
                  </w:r>
                  <w:r>
                    <w:t>is service to gain timely feedback and assistance from other team members. It also ensures that all discussions are documented in a single location.</w:t>
                  </w:r>
                </w:p>
              </w:txbxContent>
            </v:textbox>
            <w10:wrap type="tight" anchorx="page" anchory="page"/>
          </v:shape>
        </w:pict>
      </w:r>
      <w:r>
        <w:rPr>
          <w:noProof/>
        </w:rPr>
        <w:pict>
          <v:shape id="_x0000_s1478" type="#_x0000_t202" style="position:absolute;margin-left:61.7pt;margin-top:495.8pt;width:489.05pt;height:52.55pt;z-index:251730944;mso-wrap-edited:f;mso-position-horizontal-relative:page;mso-position-vertical-relative:page" wrapcoords="0 0 21600 0 21600 21600 0 21600 0 0" mv:complextextbox="1" filled="f" stroked="f">
            <v:fill o:detectmouseclick="t"/>
            <v:textbox style="mso-next-textbox:#_x0000_s1478" inset="3.6pt,0,3.6pt,0">
              <w:txbxContent>
                <w:p w:rsidR="006C4B3E" w:rsidRDefault="007B5724" w:rsidP="00E83E54">
                  <w:pPr>
                    <w:pStyle w:val="Heading3"/>
                  </w:pPr>
                  <w:r>
                    <w:t>Tying it Together</w:t>
                  </w:r>
                </w:p>
                <w:p w:rsidR="006C4B3E" w:rsidRDefault="007B5724" w:rsidP="00E83E54">
                  <w:pPr>
                    <w:pStyle w:val="BodyText"/>
                  </w:pPr>
                  <w:r>
                    <w:t>Below is one of the early diagrams we drew it during the design phase of this development process. As of our current prototype it is slightly out of date, but serves to illustrate the connection between use cases, site components and tickets on the issue t</w:t>
                  </w:r>
                  <w:r>
                    <w:t>racking system.</w:t>
                  </w:r>
                </w:p>
                <w:p w:rsidR="006C4B3E" w:rsidRPr="003F7819" w:rsidRDefault="007B5724" w:rsidP="00E83E54">
                  <w:pPr>
                    <w:pStyle w:val="BodyText"/>
                  </w:pPr>
                </w:p>
              </w:txbxContent>
            </v:textbox>
            <w10:wrap type="tight" anchorx="page" anchory="page"/>
          </v:shape>
        </w:pict>
      </w:r>
      <w:r>
        <w:rPr>
          <w:noProof/>
        </w:rPr>
        <w:drawing>
          <wp:anchor distT="0" distB="0" distL="114300" distR="114300" simplePos="0" relativeHeight="251729920" behindDoc="0" locked="0" layoutInCell="1" allowOverlap="1">
            <wp:simplePos x="0" y="0"/>
            <wp:positionH relativeFrom="page">
              <wp:posOffset>1144905</wp:posOffset>
            </wp:positionH>
            <wp:positionV relativeFrom="page">
              <wp:posOffset>6973570</wp:posOffset>
            </wp:positionV>
            <wp:extent cx="5489575" cy="2032000"/>
            <wp:effectExtent l="25400" t="0" r="0" b="0"/>
            <wp:wrapTight wrapText="bothSides">
              <wp:wrapPolygon edited="0">
                <wp:start x="-100" y="0"/>
                <wp:lineTo x="-100" y="21330"/>
                <wp:lineTo x="21588" y="21330"/>
                <wp:lineTo x="21588" y="0"/>
                <wp:lineTo x="-100" y="0"/>
              </wp:wrapPolygon>
            </wp:wrapTight>
            <wp:docPr id="9" name="Picture 453" descr=":::::Desktop:Development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esktop:Development Structure.jpg"/>
                    <pic:cNvPicPr>
                      <a:picLocks noChangeAspect="1" noChangeArrowheads="1"/>
                    </pic:cNvPicPr>
                  </pic:nvPicPr>
                  <pic:blipFill>
                    <a:blip r:embed="rId12"/>
                    <a:srcRect t="20988" b="29629"/>
                    <a:stretch>
                      <a:fillRect/>
                    </a:stretch>
                  </pic:blipFill>
                  <pic:spPr bwMode="auto">
                    <a:xfrm>
                      <a:off x="0" y="0"/>
                      <a:ext cx="5489575" cy="2032000"/>
                    </a:xfrm>
                    <a:prstGeom prst="rect">
                      <a:avLst/>
                    </a:prstGeom>
                    <a:noFill/>
                    <a:ln w="9525">
                      <a:noFill/>
                      <a:miter lim="800000"/>
                      <a:headEnd/>
                      <a:tailEnd/>
                    </a:ln>
                  </pic:spPr>
                </pic:pic>
              </a:graphicData>
            </a:graphic>
          </wp:anchor>
        </w:drawing>
      </w:r>
      <w:r>
        <w:br w:type="page"/>
      </w:r>
      <w:r>
        <w:rPr>
          <w:noProof/>
        </w:rPr>
        <w:pict>
          <v:shape id="_x0000_s1350" type="#_x0000_t202" style="position:absolute;margin-left:63.15pt;margin-top:718.25pt;width:489.6pt;height:28.8pt;z-index:251707392;mso-wrap-edited:f;mso-position-horizontal-relative:page;mso-position-vertical-relative:page" wrapcoords="0 0 21600 0 21600 21600 0 21600 0 0" filled="f" stroked="f">
            <v:fill o:detectmouseclick="t"/>
            <v:textbox style="mso-next-textbox:#_x0000_s1350" inset="3.6pt,0,3.6pt,0">
              <w:txbxContent>
                <w:p w:rsidR="006C4B3E" w:rsidRPr="00261706" w:rsidRDefault="007B5724" w:rsidP="00680531">
                  <w:pPr>
                    <w:pStyle w:val="Heading1"/>
                    <w:jc w:val="center"/>
                    <w:rPr>
                      <w:color w:val="7F7F7F" w:themeColor="text1" w:themeTint="80"/>
                    </w:rPr>
                  </w:pPr>
                  <w:r>
                    <w:rPr>
                      <w:color w:val="7F7F7F" w:themeColor="text1" w:themeTint="80"/>
                    </w:rPr>
                    <w:t>Continued</w:t>
                  </w:r>
                </w:p>
              </w:txbxContent>
            </v:textbox>
            <w10:wrap type="tight" anchorx="page" anchory="page"/>
          </v:shape>
        </w:pict>
      </w:r>
      <w:r>
        <w:rPr>
          <w:noProof/>
        </w:rPr>
        <w:pict>
          <v:shape id="_x0000_s1062" type="#_x0000_t202" style="position:absolute;margin-left:60.65pt;margin-top:147.85pt;width:489.6pt;height:28.8pt;z-index:251670528;mso-wrap-edited:f;mso-position-horizontal-relative:page;mso-position-vertical-relative:page" wrapcoords="0 0 21600 0 21600 21600 0 21600 0 0" filled="f" stroked="f">
            <v:fill o:detectmouseclick="t"/>
            <v:textbox style="mso-next-textbox:#_x0000_s1062" inset="3.6pt,0,3.6pt,0">
              <w:txbxContent>
                <w:p w:rsidR="006C4B3E" w:rsidRPr="003719C9" w:rsidRDefault="007B5724" w:rsidP="00680531">
                  <w:pPr>
                    <w:pStyle w:val="Heading1"/>
                  </w:pPr>
                  <w:r>
                    <w:t>Risk Mitigation, Monitoring and Management Plan</w:t>
                  </w:r>
                </w:p>
              </w:txbxContent>
            </v:textbox>
            <w10:wrap type="tight" anchorx="page" anchory="page"/>
          </v:shape>
        </w:pict>
      </w:r>
      <w:r>
        <w:rPr>
          <w:noProof/>
        </w:rPr>
        <w:pict>
          <v:shape id="_x0000_s1064" type="#_x0000_t202" style="position:absolute;margin-left:58.6pt;margin-top:176.65pt;width:494.15pt;height:541.6pt;z-index:251672576;mso-wrap-edited:f;mso-position-horizontal-relative:page;mso-position-vertical-relative:page" wrapcoords="0 0 21600 0 21600 21600 0 21600 0 0" filled="f" stroked="f">
            <v:fill o:detectmouseclick="t"/>
            <v:textbox inset="5.4pt,0,5.4pt,0">
              <w:txbxContent>
                <w:tbl>
                  <w:tblPr>
                    <w:tblStyle w:val="MediumGrid31"/>
                    <w:tblW w:w="9883" w:type="dxa"/>
                    <w:jc w:val="center"/>
                    <w:tblLook w:val="0600"/>
                  </w:tblPr>
                  <w:tblGrid>
                    <w:gridCol w:w="1465"/>
                    <w:gridCol w:w="834"/>
                    <w:gridCol w:w="941"/>
                    <w:gridCol w:w="784"/>
                    <w:gridCol w:w="1757"/>
                    <w:gridCol w:w="1367"/>
                    <w:gridCol w:w="1382"/>
                    <w:gridCol w:w="1353"/>
                  </w:tblGrid>
                  <w:tr w:rsidR="006C4B3E" w:rsidRPr="00261706">
                    <w:trPr>
                      <w:trHeight w:val="265"/>
                      <w:jc w:val="center"/>
                    </w:trPr>
                    <w:tc>
                      <w:tcPr>
                        <w:tcW w:w="1465"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Name</w:t>
                        </w:r>
                      </w:p>
                    </w:tc>
                    <w:tc>
                      <w:tcPr>
                        <w:tcW w:w="834"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Category</w:t>
                        </w:r>
                      </w:p>
                    </w:tc>
                    <w:tc>
                      <w:tcPr>
                        <w:tcW w:w="941"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Probability</w:t>
                        </w:r>
                      </w:p>
                    </w:tc>
                    <w:tc>
                      <w:tcPr>
                        <w:tcW w:w="784"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Impact</w:t>
                        </w:r>
                      </w:p>
                    </w:tc>
                    <w:tc>
                      <w:tcPr>
                        <w:tcW w:w="1757"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Description</w:t>
                        </w:r>
                      </w:p>
                    </w:tc>
                    <w:tc>
                      <w:tcPr>
                        <w:tcW w:w="1367"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Monitoring</w:t>
                        </w:r>
                      </w:p>
                    </w:tc>
                    <w:tc>
                      <w:tcPr>
                        <w:tcW w:w="1382"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Proactive Actions</w:t>
                        </w:r>
                      </w:p>
                    </w:tc>
                    <w:tc>
                      <w:tcPr>
                        <w:tcW w:w="1353"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Reactive Actions</w:t>
                        </w:r>
                      </w:p>
                    </w:tc>
                  </w:tr>
                  <w:tr w:rsidR="006C4B3E" w:rsidRPr="00261706">
                    <w:trPr>
                      <w:trHeight w:val="265"/>
                      <w:jc w:val="center"/>
                    </w:trPr>
                    <w:tc>
                      <w:tcPr>
                        <w:tcW w:w="1465"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Loss of personnel</w:t>
                        </w:r>
                      </w:p>
                    </w:tc>
                    <w:tc>
                      <w:tcPr>
                        <w:tcW w:w="834"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w:t>
                        </w:r>
                      </w:p>
                    </w:tc>
                    <w:tc>
                      <w:tcPr>
                        <w:tcW w:w="941"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High</w:t>
                        </w:r>
                      </w:p>
                    </w:tc>
                    <w:tc>
                      <w:tcPr>
                        <w:tcW w:w="1757"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One or more team members decide to leave </w:t>
                        </w:r>
                        <w:r w:rsidRPr="00261706">
                          <w:rPr>
                            <w:rFonts w:eastAsia="Times New Roman" w:cs="Times New Roman"/>
                            <w:color w:val="000000"/>
                            <w:sz w:val="16"/>
                            <w:szCs w:val="16"/>
                          </w:rPr>
                          <w:t>the team.</w:t>
                        </w:r>
                      </w:p>
                    </w:tc>
                    <w:tc>
                      <w:tcPr>
                        <w:tcW w:w="1367"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Monitor team members to see if they seem likely to leave.</w:t>
                        </w:r>
                      </w:p>
                    </w:tc>
                    <w:tc>
                      <w:tcPr>
                        <w:tcW w:w="1382"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Get a couple of weeks early notice from the team member before he/she leaves.</w:t>
                        </w:r>
                      </w:p>
                    </w:tc>
                    <w:tc>
                      <w:tcPr>
                        <w:tcW w:w="1353" w:type="dxa"/>
                        <w:tcBorders>
                          <w:top w:val="single" w:sz="6" w:space="0" w:color="FFFFFF" w:themeColor="background1"/>
                          <w:bottom w:val="single" w:sz="8"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Reassign tasks to the available team members, and inform the manager of the loss of the team member.</w:t>
                        </w:r>
                      </w:p>
                      <w:p w:rsidR="006C4B3E" w:rsidRPr="00261706" w:rsidRDefault="007B5724" w:rsidP="00680531">
                        <w:pPr>
                          <w:rPr>
                            <w:rFonts w:eastAsia="Times New Roman" w:cs="Times New Roman"/>
                            <w:color w:val="000000"/>
                            <w:sz w:val="16"/>
                            <w:szCs w:val="16"/>
                          </w:rPr>
                        </w:pPr>
                      </w:p>
                    </w:tc>
                  </w:tr>
                  <w:tr w:rsidR="006C4B3E" w:rsidRPr="00261706">
                    <w:trPr>
                      <w:trHeight w:val="265"/>
                      <w:jc w:val="center"/>
                    </w:trPr>
                    <w:tc>
                      <w:tcPr>
                        <w:tcW w:w="1465"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Miscommunication with the client</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High</w:t>
                        </w:r>
                      </w:p>
                    </w:tc>
                    <w:tc>
                      <w:tcPr>
                        <w:tcW w:w="175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Misunderstanding the client requirements can oc</w:t>
                        </w:r>
                        <w:r>
                          <w:rPr>
                            <w:rFonts w:eastAsia="Times New Roman" w:cs="Times New Roman"/>
                            <w:color w:val="000000"/>
                            <w:sz w:val="16"/>
                            <w:szCs w:val="16"/>
                          </w:rPr>
                          <w:t>cur</w:t>
                        </w:r>
                        <w:r w:rsidRPr="00261706">
                          <w:rPr>
                            <w:rFonts w:eastAsia="Times New Roman" w:cs="Times New Roman"/>
                            <w:color w:val="000000"/>
                            <w:sz w:val="16"/>
                            <w:szCs w:val="16"/>
                          </w:rPr>
                          <w:t xml:space="preserve"> as project goes on.</w:t>
                        </w:r>
                      </w:p>
                    </w:tc>
                    <w:tc>
                      <w:tcPr>
                        <w:tcW w:w="136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Always check with the client whether the project is meeting their needs and if they are happy with what has been developed already.</w:t>
                        </w:r>
                      </w:p>
                      <w:p w:rsidR="006C4B3E" w:rsidRPr="00261706" w:rsidRDefault="007B5724" w:rsidP="00680531">
                        <w:pPr>
                          <w:rPr>
                            <w:rFonts w:eastAsia="Times New Roman" w:cs="Times New Roman"/>
                            <w:color w:val="000000"/>
                            <w:sz w:val="16"/>
                            <w:szCs w:val="16"/>
                          </w:rPr>
                        </w:pPr>
                      </w:p>
                    </w:tc>
                    <w:tc>
                      <w:tcPr>
                        <w:tcW w:w="138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During the prot</w:t>
                        </w:r>
                        <w:r>
                          <w:rPr>
                            <w:rFonts w:eastAsia="Times New Roman" w:cs="Times New Roman"/>
                            <w:color w:val="000000"/>
                            <w:sz w:val="16"/>
                            <w:szCs w:val="16"/>
                          </w:rPr>
                          <w:t>ot</w:t>
                        </w:r>
                        <w:r w:rsidRPr="00261706">
                          <w:rPr>
                            <w:rFonts w:eastAsia="Times New Roman" w:cs="Times New Roman"/>
                            <w:color w:val="000000"/>
                            <w:sz w:val="16"/>
                            <w:szCs w:val="16"/>
                          </w:rPr>
                          <w:t>ypes demonstration with the client, check with client if everything is on track.</w:t>
                        </w:r>
                      </w:p>
                    </w:tc>
                    <w:tc>
                      <w:tcPr>
                        <w:tcW w:w="1353"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Find out what has been misunderstood and re-plan to meet the client needs.</w:t>
                        </w:r>
                      </w:p>
                    </w:tc>
                  </w:tr>
                  <w:tr w:rsidR="006C4B3E" w:rsidRPr="00261706">
                    <w:trPr>
                      <w:trHeight w:val="67"/>
                      <w:jc w:val="center"/>
                    </w:trPr>
                    <w:tc>
                      <w:tcPr>
                        <w:tcW w:w="1465"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Authentication system fails or has flaws.</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High</w:t>
                        </w:r>
                      </w:p>
                    </w:tc>
                    <w:tc>
                      <w:tcPr>
                        <w:tcW w:w="175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Design flaws in </w:t>
                        </w:r>
                        <w:r>
                          <w:rPr>
                            <w:rFonts w:eastAsia="Times New Roman" w:cs="Times New Roman"/>
                            <w:color w:val="000000"/>
                            <w:sz w:val="16"/>
                            <w:szCs w:val="16"/>
                          </w:rPr>
                          <w:t xml:space="preserve">the </w:t>
                        </w:r>
                        <w:r>
                          <w:rPr>
                            <w:rFonts w:eastAsia="Times New Roman" w:cs="Times New Roman"/>
                            <w:color w:val="000000"/>
                            <w:sz w:val="16"/>
                            <w:szCs w:val="16"/>
                          </w:rPr>
                          <w:t>system allows for unauthoris</w:t>
                        </w:r>
                        <w:r w:rsidRPr="00261706">
                          <w:rPr>
                            <w:rFonts w:eastAsia="Times New Roman" w:cs="Times New Roman"/>
                            <w:color w:val="000000"/>
                            <w:sz w:val="16"/>
                            <w:szCs w:val="16"/>
                          </w:rPr>
                          <w:t>ed access to the system</w:t>
                        </w:r>
                        <w:r>
                          <w:rPr>
                            <w:rFonts w:eastAsia="Times New Roman" w:cs="Times New Roman"/>
                            <w:color w:val="000000"/>
                            <w:sz w:val="16"/>
                            <w:szCs w:val="16"/>
                          </w:rPr>
                          <w:t>.</w:t>
                        </w:r>
                      </w:p>
                    </w:tc>
                    <w:tc>
                      <w:tcPr>
                        <w:tcW w:w="136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Do a regular check, testing </w:t>
                        </w:r>
                        <w:r>
                          <w:rPr>
                            <w:rFonts w:eastAsia="Times New Roman" w:cs="Times New Roman"/>
                            <w:color w:val="000000"/>
                            <w:sz w:val="16"/>
                            <w:szCs w:val="16"/>
                          </w:rPr>
                          <w:t>differe</w:t>
                        </w:r>
                        <w:r w:rsidRPr="00261706">
                          <w:rPr>
                            <w:rFonts w:eastAsia="Times New Roman" w:cs="Times New Roman"/>
                            <w:color w:val="000000"/>
                            <w:sz w:val="16"/>
                            <w:szCs w:val="16"/>
                          </w:rPr>
                          <w:t>nt components of the authentication system.</w:t>
                        </w:r>
                      </w:p>
                      <w:p w:rsidR="006C4B3E" w:rsidRPr="00261706" w:rsidRDefault="007B5724" w:rsidP="00680531">
                        <w:pPr>
                          <w:rPr>
                            <w:rFonts w:eastAsia="Times New Roman" w:cs="Times New Roman"/>
                            <w:color w:val="000000"/>
                            <w:sz w:val="16"/>
                            <w:szCs w:val="16"/>
                          </w:rPr>
                        </w:pPr>
                      </w:p>
                    </w:tc>
                    <w:tc>
                      <w:tcPr>
                        <w:tcW w:w="138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Put procedures in place to fallback to the</w:t>
                        </w:r>
                        <w:r w:rsidRPr="00261706">
                          <w:rPr>
                            <w:rFonts w:eastAsia="Times New Roman" w:cs="Times New Roman"/>
                            <w:color w:val="000000"/>
                            <w:sz w:val="16"/>
                            <w:szCs w:val="16"/>
                          </w:rPr>
                          <w:t xml:space="preserve"> Google authentication system, since it is a more reliable system.</w:t>
                        </w:r>
                      </w:p>
                    </w:tc>
                    <w:tc>
                      <w:tcPr>
                        <w:tcW w:w="1353"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Fallback from</w:t>
                        </w:r>
                        <w:r>
                          <w:rPr>
                            <w:rFonts w:eastAsia="Times New Roman" w:cs="Times New Roman"/>
                            <w:color w:val="000000"/>
                            <w:sz w:val="16"/>
                            <w:szCs w:val="16"/>
                          </w:rPr>
                          <w:t xml:space="preserve"> the OpenID system to the Google </w:t>
                        </w:r>
                        <w:r w:rsidRPr="00261706">
                          <w:rPr>
                            <w:rFonts w:eastAsia="Times New Roman" w:cs="Times New Roman"/>
                            <w:color w:val="000000"/>
                            <w:sz w:val="16"/>
                            <w:szCs w:val="16"/>
                          </w:rPr>
                          <w:t xml:space="preserve">authentication </w:t>
                        </w:r>
                        <w:r>
                          <w:rPr>
                            <w:rFonts w:eastAsia="Times New Roman" w:cs="Times New Roman"/>
                            <w:color w:val="000000"/>
                            <w:sz w:val="16"/>
                            <w:szCs w:val="16"/>
                          </w:rPr>
                          <w:t>system.</w:t>
                        </w:r>
                      </w:p>
                    </w:tc>
                  </w:tr>
                  <w:tr w:rsidR="006C4B3E" w:rsidRPr="00261706">
                    <w:trPr>
                      <w:trHeight w:val="276"/>
                      <w:jc w:val="center"/>
                    </w:trPr>
                    <w:tc>
                      <w:tcPr>
                        <w:tcW w:w="1465"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 goes over time</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Business</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175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A possibility is that the team doesn’t manage to finish the project on time, this can happen as a result of lack of preparation.</w:t>
                        </w:r>
                      </w:p>
                      <w:p w:rsidR="006C4B3E" w:rsidRPr="00261706" w:rsidRDefault="007B5724" w:rsidP="00680531">
                        <w:pPr>
                          <w:rPr>
                            <w:rFonts w:eastAsia="Times New Roman" w:cs="Times New Roman"/>
                            <w:color w:val="000000"/>
                            <w:sz w:val="16"/>
                            <w:szCs w:val="16"/>
                          </w:rPr>
                        </w:pPr>
                      </w:p>
                    </w:tc>
                    <w:tc>
                      <w:tcPr>
                        <w:tcW w:w="136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Pr>
                            <w:rFonts w:eastAsia="Times New Roman" w:cs="Times New Roman"/>
                            <w:color w:val="000000"/>
                            <w:sz w:val="16"/>
                            <w:szCs w:val="16"/>
                          </w:rPr>
                          <w:t>Develop a Gantt chart</w:t>
                        </w:r>
                        <w:r w:rsidRPr="00261706">
                          <w:rPr>
                            <w:rFonts w:eastAsia="Times New Roman" w:cs="Times New Roman"/>
                            <w:color w:val="000000"/>
                            <w:sz w:val="16"/>
                            <w:szCs w:val="16"/>
                          </w:rPr>
                          <w:t xml:space="preserve"> that has set milestones for critical stages, this will help us identify our progress</w:t>
                        </w:r>
                        <w:r>
                          <w:rPr>
                            <w:rFonts w:eastAsia="Times New Roman" w:cs="Times New Roman"/>
                            <w:color w:val="000000"/>
                            <w:sz w:val="16"/>
                            <w:szCs w:val="16"/>
                          </w:rPr>
                          <w:t>.</w:t>
                        </w:r>
                      </w:p>
                      <w:p w:rsidR="006C4B3E" w:rsidRPr="00261706" w:rsidRDefault="007B5724" w:rsidP="00680531">
                        <w:pPr>
                          <w:rPr>
                            <w:rFonts w:eastAsia="Times New Roman" w:cs="Times New Roman"/>
                            <w:color w:val="000000"/>
                            <w:sz w:val="16"/>
                            <w:szCs w:val="16"/>
                          </w:rPr>
                        </w:pPr>
                      </w:p>
                    </w:tc>
                    <w:tc>
                      <w:tcPr>
                        <w:tcW w:w="138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Keep modifying and updating the Gantt char</w:t>
                        </w:r>
                        <w:r>
                          <w:rPr>
                            <w:rFonts w:eastAsia="Times New Roman" w:cs="Times New Roman"/>
                            <w:color w:val="000000"/>
                            <w:sz w:val="16"/>
                            <w:szCs w:val="16"/>
                          </w:rPr>
                          <w:t>t so that it shows “milestones”.</w:t>
                        </w:r>
                      </w:p>
                    </w:tc>
                    <w:tc>
                      <w:tcPr>
                        <w:tcW w:w="1353"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BB51E5">
                        <w:pPr>
                          <w:rPr>
                            <w:rFonts w:eastAsia="Times New Roman" w:cs="Times New Roman"/>
                            <w:color w:val="000000"/>
                            <w:sz w:val="16"/>
                            <w:szCs w:val="16"/>
                          </w:rPr>
                        </w:pPr>
                        <w:r>
                          <w:rPr>
                            <w:rFonts w:eastAsia="Times New Roman" w:cs="Times New Roman"/>
                            <w:color w:val="000000"/>
                            <w:sz w:val="16"/>
                            <w:szCs w:val="16"/>
                          </w:rPr>
                          <w:t>Attempt to r</w:t>
                        </w:r>
                        <w:r w:rsidRPr="00261706">
                          <w:rPr>
                            <w:rFonts w:eastAsia="Times New Roman" w:cs="Times New Roman"/>
                            <w:color w:val="000000"/>
                            <w:sz w:val="16"/>
                            <w:szCs w:val="16"/>
                          </w:rPr>
                          <w:t xml:space="preserve">enegotiate </w:t>
                        </w:r>
                        <w:r>
                          <w:rPr>
                            <w:rFonts w:eastAsia="Times New Roman" w:cs="Times New Roman"/>
                            <w:color w:val="000000"/>
                            <w:sz w:val="16"/>
                            <w:szCs w:val="16"/>
                          </w:rPr>
                          <w:t xml:space="preserve">the </w:t>
                        </w:r>
                        <w:r w:rsidRPr="00261706">
                          <w:rPr>
                            <w:rFonts w:eastAsia="Times New Roman" w:cs="Times New Roman"/>
                            <w:color w:val="000000"/>
                            <w:sz w:val="16"/>
                            <w:szCs w:val="16"/>
                          </w:rPr>
                          <w:t>deadline, explaining why that is the case.</w:t>
                        </w:r>
                      </w:p>
                    </w:tc>
                  </w:tr>
                  <w:tr w:rsidR="006C4B3E" w:rsidRPr="00261706">
                    <w:trPr>
                      <w:trHeight w:val="265"/>
                      <w:jc w:val="center"/>
                    </w:trPr>
                    <w:tc>
                      <w:tcPr>
                        <w:tcW w:w="1465"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 xml:space="preserve">Problems with </w:t>
                        </w:r>
                        <w:r w:rsidRPr="00261706">
                          <w:rPr>
                            <w:rFonts w:eastAsia="Times New Roman" w:cs="Times New Roman"/>
                            <w:color w:val="000000"/>
                            <w:sz w:val="16"/>
                            <w:szCs w:val="16"/>
                          </w:rPr>
                          <w:t>technology</w:t>
                        </w:r>
                        <w:r w:rsidRPr="00261706">
                          <w:rPr>
                            <w:rFonts w:eastAsia="Times New Roman" w:cs="Times New Roman"/>
                            <w:color w:val="000000"/>
                            <w:sz w:val="16"/>
                            <w:szCs w:val="16"/>
                          </w:rPr>
                          <w:br/>
                          <w:t>(Google App Engine)</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Technical</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Pr>
                            <w:rFonts w:eastAsia="Times New Roman" w:cs="Times New Roman"/>
                            <w:color w:val="000000"/>
                            <w:sz w:val="16"/>
                            <w:szCs w:val="16"/>
                          </w:rPr>
                          <w:t>High</w:t>
                        </w:r>
                      </w:p>
                    </w:tc>
                    <w:tc>
                      <w:tcPr>
                        <w:tcW w:w="175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We will be using some new technologies and there is the possibility that we struggle and don’t mange to learn the new tech.</w:t>
                        </w:r>
                      </w:p>
                    </w:tc>
                    <w:tc>
                      <w:tcPr>
                        <w:tcW w:w="136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Team leader to continuously check with team members and see how comfortable they are with the technology, and if they aren’t, find out what’s bothering them and help them to manage it. </w:t>
                        </w:r>
                      </w:p>
                      <w:p w:rsidR="006C4B3E" w:rsidRPr="00261706" w:rsidRDefault="007B5724" w:rsidP="00680531">
                        <w:pPr>
                          <w:rPr>
                            <w:rFonts w:eastAsia="Times New Roman" w:cs="Times New Roman"/>
                            <w:color w:val="000000"/>
                            <w:sz w:val="16"/>
                            <w:szCs w:val="16"/>
                          </w:rPr>
                        </w:pPr>
                      </w:p>
                    </w:tc>
                    <w:tc>
                      <w:tcPr>
                        <w:tcW w:w="138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Before choosing the technology make sure that team member are confid</w:t>
                        </w:r>
                        <w:r w:rsidRPr="00261706">
                          <w:rPr>
                            <w:rFonts w:eastAsia="Times New Roman" w:cs="Times New Roman"/>
                            <w:color w:val="000000"/>
                            <w:sz w:val="16"/>
                            <w:szCs w:val="16"/>
                          </w:rPr>
                          <w:t>ent in using the technology and they have no p</w:t>
                        </w:r>
                        <w:r>
                          <w:rPr>
                            <w:rFonts w:eastAsia="Times New Roman" w:cs="Times New Roman"/>
                            <w:color w:val="000000"/>
                            <w:sz w:val="16"/>
                            <w:szCs w:val="16"/>
                          </w:rPr>
                          <w:t xml:space="preserve">roblem learning it. Also have </w:t>
                        </w:r>
                        <w:r w:rsidRPr="00261706">
                          <w:rPr>
                            <w:rFonts w:eastAsia="Times New Roman" w:cs="Times New Roman"/>
                            <w:color w:val="000000"/>
                            <w:sz w:val="16"/>
                            <w:szCs w:val="16"/>
                          </w:rPr>
                          <w:t>another te</w:t>
                        </w:r>
                        <w:r>
                          <w:rPr>
                            <w:rFonts w:eastAsia="Times New Roman" w:cs="Times New Roman"/>
                            <w:color w:val="000000"/>
                            <w:sz w:val="16"/>
                            <w:szCs w:val="16"/>
                          </w:rPr>
                          <w:t>chnology that can be used with the same PIM</w:t>
                        </w:r>
                      </w:p>
                      <w:p w:rsidR="006C4B3E" w:rsidRPr="00261706" w:rsidRDefault="007B5724" w:rsidP="00680531">
                        <w:pPr>
                          <w:rPr>
                            <w:rFonts w:eastAsia="Times New Roman" w:cs="Times New Roman"/>
                            <w:color w:val="000000"/>
                            <w:sz w:val="16"/>
                            <w:szCs w:val="16"/>
                          </w:rPr>
                        </w:pPr>
                      </w:p>
                    </w:tc>
                    <w:tc>
                      <w:tcPr>
                        <w:tcW w:w="1353"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Find out the problems that are faced and try and solve them, otherw</w:t>
                        </w:r>
                        <w:r>
                          <w:rPr>
                            <w:rFonts w:eastAsia="Times New Roman" w:cs="Times New Roman"/>
                            <w:color w:val="000000"/>
                            <w:sz w:val="16"/>
                            <w:szCs w:val="16"/>
                          </w:rPr>
                          <w:t>ise change the technology to a Java development environmen</w:t>
                        </w:r>
                        <w:r>
                          <w:rPr>
                            <w:rFonts w:eastAsia="Times New Roman" w:cs="Times New Roman"/>
                            <w:color w:val="000000"/>
                            <w:sz w:val="16"/>
                            <w:szCs w:val="16"/>
                          </w:rPr>
                          <w:t>t, since this is widely supported and understood at the university.</w:t>
                        </w:r>
                      </w:p>
                    </w:tc>
                  </w:tr>
                  <w:tr w:rsidR="006C4B3E" w:rsidRPr="00261706">
                    <w:trPr>
                      <w:trHeight w:val="254"/>
                      <w:jc w:val="center"/>
                    </w:trPr>
                    <w:tc>
                      <w:tcPr>
                        <w:tcW w:w="1465"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rsidP="00680531">
                        <w:pPr>
                          <w:jc w:val="center"/>
                          <w:rPr>
                            <w:b/>
                            <w:sz w:val="16"/>
                          </w:rPr>
                        </w:pPr>
                      </w:p>
                    </w:tc>
                    <w:tc>
                      <w:tcPr>
                        <w:tcW w:w="834"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941"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784"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757"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367"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382"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353"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r>
                </w:tbl>
                <w:p w:rsidR="006C4B3E" w:rsidRDefault="007B5724"/>
              </w:txbxContent>
            </v:textbox>
            <w10:wrap type="tight" anchorx="page" anchory="page"/>
          </v:shape>
        </w:pict>
      </w:r>
      <w:r>
        <w:br w:type="page"/>
      </w:r>
      <w:r>
        <w:rPr>
          <w:noProof/>
        </w:rPr>
        <w:pict>
          <v:shape id="_x0000_s1351" type="#_x0000_t202" style="position:absolute;margin-left:60.6pt;margin-top:148.35pt;width:494.1pt;height:570.9pt;z-index:251709440;mso-wrap-edited:f;mso-position-horizontal-relative:page;mso-position-vertical-relative:page" wrapcoords="0 0 21600 0 21600 21600 0 21600 0 0" filled="f" stroked="f">
            <v:fill o:detectmouseclick="t"/>
            <v:textbox inset="5.4pt,0,5.4pt,0">
              <w:txbxContent>
                <w:tbl>
                  <w:tblPr>
                    <w:tblStyle w:val="MediumGrid31"/>
                    <w:tblW w:w="9883" w:type="dxa"/>
                    <w:jc w:val="center"/>
                    <w:tblLook w:val="0600"/>
                  </w:tblPr>
                  <w:tblGrid>
                    <w:gridCol w:w="1429"/>
                    <w:gridCol w:w="834"/>
                    <w:gridCol w:w="941"/>
                    <w:gridCol w:w="784"/>
                    <w:gridCol w:w="1366"/>
                    <w:gridCol w:w="1418"/>
                    <w:gridCol w:w="1559"/>
                    <w:gridCol w:w="1552"/>
                  </w:tblGrid>
                  <w:tr w:rsidR="006C4B3E" w:rsidRPr="00261706">
                    <w:trPr>
                      <w:trHeight w:val="265"/>
                      <w:jc w:val="center"/>
                    </w:trPr>
                    <w:tc>
                      <w:tcPr>
                        <w:tcW w:w="1429"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Name</w:t>
                        </w:r>
                      </w:p>
                    </w:tc>
                    <w:tc>
                      <w:tcPr>
                        <w:tcW w:w="834"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Category</w:t>
                        </w:r>
                      </w:p>
                    </w:tc>
                    <w:tc>
                      <w:tcPr>
                        <w:tcW w:w="941"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Probability</w:t>
                        </w:r>
                      </w:p>
                    </w:tc>
                    <w:tc>
                      <w:tcPr>
                        <w:tcW w:w="784"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Impact</w:t>
                        </w:r>
                      </w:p>
                    </w:tc>
                    <w:tc>
                      <w:tcPr>
                        <w:tcW w:w="1366"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Description</w:t>
                        </w:r>
                      </w:p>
                    </w:tc>
                    <w:tc>
                      <w:tcPr>
                        <w:tcW w:w="1418"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Monitoring</w:t>
                        </w:r>
                      </w:p>
                    </w:tc>
                    <w:tc>
                      <w:tcPr>
                        <w:tcW w:w="1559"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Proactive Actions</w:t>
                        </w:r>
                      </w:p>
                    </w:tc>
                    <w:tc>
                      <w:tcPr>
                        <w:tcW w:w="1552" w:type="dxa"/>
                        <w:tcBorders>
                          <w:bottom w:val="single" w:sz="6" w:space="0" w:color="FFFFFF" w:themeColor="background1"/>
                        </w:tcBorders>
                        <w:vAlign w:val="center"/>
                      </w:tcPr>
                      <w:p w:rsidR="006C4B3E" w:rsidRPr="00261706" w:rsidRDefault="007B5724" w:rsidP="00680531">
                        <w:pPr>
                          <w:jc w:val="center"/>
                          <w:rPr>
                            <w:b/>
                            <w:sz w:val="16"/>
                          </w:rPr>
                        </w:pPr>
                        <w:r w:rsidRPr="00261706">
                          <w:rPr>
                            <w:b/>
                            <w:sz w:val="16"/>
                          </w:rPr>
                          <w:t>Reactive Actions</w:t>
                        </w: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End product has usability issues</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Technical</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User finds it hard to </w:t>
                        </w:r>
                        <w:r w:rsidRPr="00261706">
                          <w:rPr>
                            <w:rFonts w:eastAsia="Times New Roman" w:cs="Times New Roman"/>
                            <w:color w:val="000000"/>
                            <w:sz w:val="16"/>
                            <w:szCs w:val="16"/>
                          </w:rPr>
                          <w:t>understand the GUI, and find it hard to navigate the website</w:t>
                        </w:r>
                        <w:r>
                          <w:rPr>
                            <w:rFonts w:eastAsia="Times New Roman" w:cs="Times New Roman"/>
                            <w:color w:val="000000"/>
                            <w:sz w:val="16"/>
                            <w:szCs w:val="16"/>
                          </w:rPr>
                          <w:t>.</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Adopt good HCI practices. Test usability.</w:t>
                        </w: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p>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Test the GUI before the final deployment. Tests must include a wide range of users (novice and expert).</w:t>
                        </w:r>
                      </w:p>
                      <w:p w:rsidR="006C4B3E" w:rsidRPr="00261706" w:rsidRDefault="007B5724" w:rsidP="00680531">
                        <w:pPr>
                          <w:rPr>
                            <w:rFonts w:eastAsia="Times New Roman" w:cs="Times New Roman"/>
                            <w:color w:val="000000"/>
                            <w:sz w:val="16"/>
                            <w:szCs w:val="16"/>
                          </w:rPr>
                        </w:pP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Understand the difficulties the user is facing</w:t>
                        </w:r>
                        <w:r w:rsidRPr="00261706">
                          <w:rPr>
                            <w:rFonts w:eastAsia="Times New Roman" w:cs="Times New Roman"/>
                            <w:color w:val="000000"/>
                            <w:sz w:val="16"/>
                            <w:szCs w:val="16"/>
                          </w:rPr>
                          <w:t xml:space="preserve"> and modify the GUI in accordance to that</w:t>
                        </w:r>
                        <w:r>
                          <w:rPr>
                            <w:rFonts w:eastAsia="Times New Roman" w:cs="Times New Roman"/>
                            <w:color w:val="000000"/>
                            <w:sz w:val="16"/>
                            <w:szCs w:val="16"/>
                          </w:rPr>
                          <w:t>.</w:t>
                        </w: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 requirements change</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Client changes the requirements sometime during development</w:t>
                        </w:r>
                        <w:r>
                          <w:rPr>
                            <w:rFonts w:eastAsia="Times New Roman" w:cs="Times New Roman"/>
                            <w:color w:val="000000"/>
                            <w:sz w:val="16"/>
                            <w:szCs w:val="16"/>
                          </w:rPr>
                          <w:t>.</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Regularly check progress against Requirements.</w:t>
                        </w: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Try and maintain regular communication with the </w:t>
                        </w:r>
                        <w:r w:rsidRPr="00261706">
                          <w:rPr>
                            <w:rFonts w:eastAsia="Times New Roman" w:cs="Times New Roman"/>
                            <w:color w:val="000000"/>
                            <w:sz w:val="16"/>
                            <w:szCs w:val="16"/>
                          </w:rPr>
                          <w:t>client.</w:t>
                        </w:r>
                        <w:r>
                          <w:rPr>
                            <w:rFonts w:eastAsia="Times New Roman" w:cs="Times New Roman"/>
                            <w:color w:val="000000"/>
                            <w:sz w:val="16"/>
                            <w:szCs w:val="16"/>
                          </w:rPr>
                          <w:t xml:space="preserve"> Use agile development techniques.</w:t>
                        </w:r>
                      </w:p>
                      <w:p w:rsidR="006C4B3E" w:rsidRPr="00261706" w:rsidRDefault="007B5724" w:rsidP="00680531">
                        <w:pPr>
                          <w:rPr>
                            <w:rFonts w:eastAsia="Times New Roman" w:cs="Times New Roman"/>
                            <w:color w:val="000000"/>
                            <w:sz w:val="16"/>
                            <w:szCs w:val="16"/>
                          </w:rPr>
                        </w:pP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Check if the new requirements require re planning and reassigning tasks to the team.</w:t>
                        </w:r>
                      </w:p>
                      <w:p w:rsidR="006C4B3E" w:rsidRPr="00261706" w:rsidRDefault="007B5724" w:rsidP="00680531">
                        <w:pPr>
                          <w:rPr>
                            <w:rFonts w:eastAsia="Times New Roman" w:cs="Times New Roman"/>
                            <w:color w:val="000000"/>
                            <w:sz w:val="16"/>
                            <w:szCs w:val="16"/>
                          </w:rPr>
                        </w:pP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Deviation from software engineering standards</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Technical</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With the progress of the development it is possible to </w:t>
                        </w:r>
                        <w:r w:rsidRPr="00261706">
                          <w:rPr>
                            <w:rFonts w:eastAsia="Times New Roman" w:cs="Times New Roman"/>
                            <w:color w:val="000000"/>
                            <w:sz w:val="16"/>
                            <w:szCs w:val="16"/>
                          </w:rPr>
                          <w:t>lose track and start deviating from the common and known software engineering standards</w:t>
                        </w:r>
                        <w:r>
                          <w:rPr>
                            <w:rFonts w:eastAsia="Times New Roman" w:cs="Times New Roman"/>
                            <w:color w:val="000000"/>
                            <w:sz w:val="16"/>
                            <w:szCs w:val="16"/>
                          </w:rPr>
                          <w:t>.</w:t>
                        </w:r>
                      </w:p>
                      <w:p w:rsidR="006C4B3E" w:rsidRPr="00261706" w:rsidRDefault="007B5724" w:rsidP="00680531">
                        <w:pPr>
                          <w:rPr>
                            <w:rFonts w:eastAsia="Times New Roman" w:cs="Times New Roman"/>
                            <w:color w:val="000000"/>
                            <w:sz w:val="16"/>
                            <w:szCs w:val="16"/>
                          </w:rPr>
                        </w:pP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All relevant documents must be complete and as accurate as possible to ensure they conform to common software engineering standards</w:t>
                        </w:r>
                        <w:r>
                          <w:rPr>
                            <w:rFonts w:eastAsia="Times New Roman" w:cs="Times New Roman"/>
                            <w:color w:val="000000"/>
                            <w:sz w:val="16"/>
                            <w:szCs w:val="16"/>
                          </w:rPr>
                          <w:t>.</w:t>
                        </w:r>
                      </w:p>
                      <w:p w:rsidR="006C4B3E" w:rsidRPr="00261706" w:rsidRDefault="007B5724" w:rsidP="00680531">
                        <w:pPr>
                          <w:rPr>
                            <w:rFonts w:eastAsia="Times New Roman" w:cs="Times New Roman"/>
                            <w:color w:val="000000"/>
                            <w:sz w:val="16"/>
                            <w:szCs w:val="16"/>
                          </w:rPr>
                        </w:pP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Technical reviews to be done du</w:t>
                        </w:r>
                        <w:r w:rsidRPr="00261706">
                          <w:rPr>
                            <w:rFonts w:eastAsia="Times New Roman" w:cs="Times New Roman"/>
                            <w:color w:val="000000"/>
                            <w:sz w:val="16"/>
                            <w:szCs w:val="16"/>
                          </w:rPr>
                          <w:t>ring major milestones to ensure that the project is in line with established</w:t>
                        </w:r>
                        <w:r>
                          <w:rPr>
                            <w:rFonts w:eastAsia="Times New Roman" w:cs="Times New Roman"/>
                            <w:color w:val="000000"/>
                            <w:sz w:val="16"/>
                            <w:szCs w:val="16"/>
                          </w:rPr>
                          <w:t xml:space="preserve"> software engineering standards.</w:t>
                        </w: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S</w:t>
                        </w:r>
                        <w:r w:rsidRPr="00261706">
                          <w:rPr>
                            <w:rFonts w:eastAsia="Times New Roman" w:cs="Times New Roman"/>
                            <w:color w:val="000000"/>
                            <w:sz w:val="16"/>
                            <w:szCs w:val="16"/>
                          </w:rPr>
                          <w:t>teps must be taken back as soon as the deviations are spotted, Try and guide the project back to meet the standards.</w:t>
                        </w: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Loss of data</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Project</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Pr>
                            <w:rFonts w:eastAsia="Times New Roman" w:cs="Times New Roman"/>
                            <w:color w:val="000000"/>
                            <w:sz w:val="16"/>
                            <w:szCs w:val="16"/>
                          </w:rPr>
                          <w:t>High</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While team members are working on their own copy of the application, they might encounter loss of data</w:t>
                        </w:r>
                        <w:r>
                          <w:rPr>
                            <w:rFonts w:eastAsia="Times New Roman" w:cs="Times New Roman"/>
                            <w:color w:val="000000"/>
                            <w:sz w:val="16"/>
                            <w:szCs w:val="16"/>
                          </w:rPr>
                          <w:t>.</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Keep tabs on all working copies.</w:t>
                        </w: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Pr>
                            <w:rFonts w:eastAsia="Times New Roman" w:cs="Times New Roman"/>
                            <w:color w:val="000000"/>
                            <w:sz w:val="16"/>
                            <w:szCs w:val="16"/>
                          </w:rPr>
                          <w:t>Save regularly and c</w:t>
                        </w:r>
                        <w:r w:rsidRPr="00261706">
                          <w:rPr>
                            <w:rFonts w:eastAsia="Times New Roman" w:cs="Times New Roman"/>
                            <w:color w:val="000000"/>
                            <w:sz w:val="16"/>
                            <w:szCs w:val="16"/>
                          </w:rPr>
                          <w:t>ommit</w:t>
                        </w:r>
                        <w:r>
                          <w:rPr>
                            <w:rFonts w:eastAsia="Times New Roman" w:cs="Times New Roman"/>
                            <w:color w:val="000000"/>
                            <w:sz w:val="16"/>
                            <w:szCs w:val="16"/>
                          </w:rPr>
                          <w:t xml:space="preserve"> often</w:t>
                        </w:r>
                        <w:r w:rsidRPr="00261706">
                          <w:rPr>
                            <w:rFonts w:eastAsia="Times New Roman" w:cs="Times New Roman"/>
                            <w:color w:val="000000"/>
                            <w:sz w:val="16"/>
                            <w:szCs w:val="16"/>
                          </w:rPr>
                          <w:t xml:space="preserve"> to the repository</w:t>
                        </w:r>
                        <w:r>
                          <w:rPr>
                            <w:rFonts w:eastAsia="Times New Roman" w:cs="Times New Roman"/>
                            <w:color w:val="000000"/>
                            <w:sz w:val="16"/>
                            <w:szCs w:val="16"/>
                          </w:rPr>
                          <w:t>.</w:t>
                        </w: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Get the team member who was working on that lost data to start</w:t>
                        </w:r>
                        <w:r w:rsidRPr="00261706">
                          <w:rPr>
                            <w:rFonts w:eastAsia="Times New Roman" w:cs="Times New Roman"/>
                            <w:color w:val="000000"/>
                            <w:sz w:val="16"/>
                            <w:szCs w:val="16"/>
                          </w:rPr>
                          <w:t xml:space="preserve"> re-developing what’s lost immediately, assign another team member if help is needed.</w:t>
                        </w:r>
                      </w:p>
                      <w:p w:rsidR="006C4B3E" w:rsidRPr="00261706" w:rsidRDefault="007B5724" w:rsidP="00680531">
                        <w:pPr>
                          <w:rPr>
                            <w:rFonts w:eastAsia="Times New Roman" w:cs="Times New Roman"/>
                            <w:color w:val="000000"/>
                            <w:sz w:val="16"/>
                            <w:szCs w:val="16"/>
                          </w:rPr>
                        </w:pP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People don't work well together</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Staff</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Medium</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Team members fail to communicate with each other</w:t>
                        </w:r>
                        <w:r>
                          <w:rPr>
                            <w:rFonts w:eastAsia="Times New Roman" w:cs="Times New Roman"/>
                            <w:color w:val="000000"/>
                            <w:sz w:val="16"/>
                            <w:szCs w:val="16"/>
                          </w:rPr>
                          <w:t>.</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color w:val="000000"/>
                            <w:sz w:val="16"/>
                            <w:szCs w:val="16"/>
                          </w:rPr>
                        </w:pPr>
                      </w:p>
                      <w:p w:rsidR="006C4B3E" w:rsidRPr="00261706" w:rsidRDefault="007B5724" w:rsidP="00680531">
                        <w:pPr>
                          <w:rPr>
                            <w:color w:val="000000"/>
                            <w:sz w:val="16"/>
                            <w:szCs w:val="16"/>
                          </w:rPr>
                        </w:pPr>
                        <w:r w:rsidRPr="00261706">
                          <w:rPr>
                            <w:color w:val="000000"/>
                            <w:sz w:val="16"/>
                            <w:szCs w:val="16"/>
                          </w:rPr>
                          <w:t>Team leader to find out early how does the team work together and</w:t>
                        </w:r>
                        <w:r w:rsidRPr="00261706">
                          <w:rPr>
                            <w:color w:val="000000"/>
                            <w:sz w:val="16"/>
                            <w:szCs w:val="16"/>
                          </w:rPr>
                          <w:t xml:space="preserve"> decided whether a change is needed.</w:t>
                        </w:r>
                      </w:p>
                      <w:p w:rsidR="006C4B3E" w:rsidRPr="00261706" w:rsidRDefault="007B5724" w:rsidP="00680531">
                        <w:pPr>
                          <w:rPr>
                            <w:rFonts w:eastAsia="Times New Roman" w:cs="Times New Roman"/>
                            <w:color w:val="000000"/>
                            <w:sz w:val="16"/>
                            <w:szCs w:val="16"/>
                          </w:rPr>
                        </w:pP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Get regular feedback from members to see if there are problems.</w:t>
                        </w: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Find out what’s w</w:t>
                        </w:r>
                        <w:r>
                          <w:rPr>
                            <w:rFonts w:eastAsia="Times New Roman" w:cs="Times New Roman"/>
                            <w:color w:val="000000"/>
                            <w:sz w:val="16"/>
                            <w:szCs w:val="16"/>
                          </w:rPr>
                          <w:t>rong, try and solve the problem.  Don’t let it affect the rest of the team.</w:t>
                        </w:r>
                      </w:p>
                      <w:p w:rsidR="006C4B3E" w:rsidRPr="00261706" w:rsidRDefault="007B5724" w:rsidP="00680531">
                        <w:pPr>
                          <w:rPr>
                            <w:rFonts w:eastAsia="Times New Roman" w:cs="Times New Roman"/>
                            <w:color w:val="000000"/>
                            <w:sz w:val="16"/>
                            <w:szCs w:val="16"/>
                          </w:rPr>
                        </w:pPr>
                      </w:p>
                    </w:tc>
                  </w:tr>
                  <w:tr w:rsidR="006C4B3E" w:rsidRPr="00261706">
                    <w:trPr>
                      <w:trHeight w:val="254"/>
                      <w:jc w:val="center"/>
                    </w:trPr>
                    <w:tc>
                      <w:tcPr>
                        <w:tcW w:w="142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Lack of team Knowledge</w:t>
                        </w:r>
                      </w:p>
                    </w:tc>
                    <w:tc>
                      <w:tcPr>
                        <w:tcW w:w="83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Staff</w:t>
                        </w:r>
                      </w:p>
                    </w:tc>
                    <w:tc>
                      <w:tcPr>
                        <w:tcW w:w="94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High</w:t>
                        </w:r>
                      </w:p>
                    </w:tc>
                    <w:tc>
                      <w:tcPr>
                        <w:tcW w:w="78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jc w:val="center"/>
                          <w:rPr>
                            <w:rFonts w:eastAsia="Times New Roman" w:cs="Times New Roman"/>
                            <w:color w:val="000000"/>
                            <w:sz w:val="16"/>
                            <w:szCs w:val="16"/>
                          </w:rPr>
                        </w:pPr>
                        <w:r w:rsidRPr="00261706">
                          <w:rPr>
                            <w:rFonts w:eastAsia="Times New Roman" w:cs="Times New Roman"/>
                            <w:color w:val="000000"/>
                            <w:sz w:val="16"/>
                            <w:szCs w:val="16"/>
                          </w:rPr>
                          <w:t>Low</w:t>
                        </w:r>
                      </w:p>
                    </w:tc>
                    <w:tc>
                      <w:tcPr>
                        <w:tcW w:w="136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The team might lack </w:t>
                        </w:r>
                        <w:r w:rsidRPr="00261706">
                          <w:rPr>
                            <w:rFonts w:eastAsia="Times New Roman" w:cs="Times New Roman"/>
                            <w:color w:val="000000"/>
                            <w:sz w:val="16"/>
                            <w:szCs w:val="16"/>
                          </w:rPr>
                          <w:t>someone who specializes in a particular field.</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FE020D">
                        <w:pPr>
                          <w:rPr>
                            <w:rFonts w:eastAsia="Times New Roman" w:cs="Times New Roman"/>
                            <w:color w:val="000000"/>
                            <w:sz w:val="16"/>
                            <w:szCs w:val="16"/>
                          </w:rPr>
                        </w:pPr>
                        <w:r>
                          <w:rPr>
                            <w:rFonts w:eastAsia="Times New Roman" w:cs="Times New Roman"/>
                            <w:color w:val="000000"/>
                            <w:sz w:val="16"/>
                            <w:szCs w:val="16"/>
                          </w:rPr>
                          <w:t>Up to the t</w:t>
                        </w:r>
                        <w:r w:rsidRPr="00261706">
                          <w:rPr>
                            <w:rFonts w:eastAsia="Times New Roman" w:cs="Times New Roman"/>
                            <w:color w:val="000000"/>
                            <w:sz w:val="16"/>
                            <w:szCs w:val="16"/>
                          </w:rPr>
                          <w:t xml:space="preserve">eam leader to know </w:t>
                        </w:r>
                        <w:r>
                          <w:rPr>
                            <w:rFonts w:eastAsia="Times New Roman" w:cs="Times New Roman"/>
                            <w:color w:val="000000"/>
                            <w:sz w:val="16"/>
                            <w:szCs w:val="16"/>
                          </w:rPr>
                          <w:t>each team member’s strengths and weaknesses.</w:t>
                        </w:r>
                      </w:p>
                    </w:tc>
                    <w:tc>
                      <w:tcPr>
                        <w:tcW w:w="155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Pr="00261706" w:rsidRDefault="007B5724" w:rsidP="00FE020D">
                        <w:pPr>
                          <w:rPr>
                            <w:rFonts w:eastAsia="Times New Roman" w:cs="Times New Roman"/>
                            <w:color w:val="000000"/>
                            <w:sz w:val="16"/>
                            <w:szCs w:val="16"/>
                          </w:rPr>
                        </w:pPr>
                        <w:r w:rsidRPr="00261706">
                          <w:rPr>
                            <w:rFonts w:eastAsia="Times New Roman" w:cs="Times New Roman"/>
                            <w:color w:val="000000"/>
                            <w:sz w:val="16"/>
                            <w:szCs w:val="16"/>
                          </w:rPr>
                          <w:t xml:space="preserve">Before the implementation phase check whether the </w:t>
                        </w:r>
                        <w:r>
                          <w:rPr>
                            <w:rFonts w:eastAsia="Times New Roman" w:cs="Times New Roman"/>
                            <w:color w:val="000000"/>
                            <w:sz w:val="16"/>
                            <w:szCs w:val="16"/>
                          </w:rPr>
                          <w:t>members have</w:t>
                        </w:r>
                        <w:r w:rsidRPr="00261706">
                          <w:rPr>
                            <w:rFonts w:eastAsia="Times New Roman" w:cs="Times New Roman"/>
                            <w:color w:val="000000"/>
                            <w:sz w:val="16"/>
                            <w:szCs w:val="16"/>
                          </w:rPr>
                          <w:t xml:space="preserve"> the knowledge to accomplish all the given tasks</w:t>
                        </w:r>
                        <w:r>
                          <w:rPr>
                            <w:rFonts w:eastAsia="Times New Roman" w:cs="Times New Roman"/>
                            <w:color w:val="000000"/>
                            <w:sz w:val="16"/>
                            <w:szCs w:val="16"/>
                          </w:rPr>
                          <w:t>.</w:t>
                        </w:r>
                      </w:p>
                    </w:tc>
                    <w:tc>
                      <w:tcPr>
                        <w:tcW w:w="1552"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C4B3E" w:rsidRDefault="007B5724" w:rsidP="00680531">
                        <w:pPr>
                          <w:rPr>
                            <w:rFonts w:eastAsia="Times New Roman" w:cs="Times New Roman"/>
                            <w:color w:val="000000"/>
                            <w:sz w:val="16"/>
                            <w:szCs w:val="16"/>
                          </w:rPr>
                        </w:pPr>
                      </w:p>
                      <w:p w:rsidR="006C4B3E" w:rsidRDefault="007B5724" w:rsidP="00680531">
                        <w:pPr>
                          <w:rPr>
                            <w:rFonts w:eastAsia="Times New Roman" w:cs="Times New Roman"/>
                            <w:color w:val="000000"/>
                            <w:sz w:val="16"/>
                            <w:szCs w:val="16"/>
                          </w:rPr>
                        </w:pPr>
                        <w:r w:rsidRPr="00261706">
                          <w:rPr>
                            <w:rFonts w:eastAsia="Times New Roman" w:cs="Times New Roman"/>
                            <w:color w:val="000000"/>
                            <w:sz w:val="16"/>
                            <w:szCs w:val="16"/>
                          </w:rPr>
                          <w:t xml:space="preserve">Seek knowledge; </w:t>
                        </w:r>
                        <w:r w:rsidRPr="00261706">
                          <w:rPr>
                            <w:rFonts w:eastAsia="Times New Roman" w:cs="Times New Roman"/>
                            <w:color w:val="000000"/>
                            <w:sz w:val="16"/>
                            <w:szCs w:val="16"/>
                          </w:rPr>
                          <w:t>assign task to a member and the member needs to learn what’s needed to accomplish the task.</w:t>
                        </w:r>
                      </w:p>
                      <w:p w:rsidR="006C4B3E" w:rsidRPr="00261706" w:rsidRDefault="007B5724" w:rsidP="00680531">
                        <w:pPr>
                          <w:rPr>
                            <w:rFonts w:eastAsia="Times New Roman" w:cs="Times New Roman"/>
                            <w:color w:val="000000"/>
                            <w:sz w:val="16"/>
                            <w:szCs w:val="16"/>
                          </w:rPr>
                        </w:pPr>
                      </w:p>
                    </w:tc>
                  </w:tr>
                  <w:tr w:rsidR="006C4B3E" w:rsidRPr="00261706">
                    <w:trPr>
                      <w:trHeight w:val="254"/>
                      <w:jc w:val="center"/>
                    </w:trPr>
                    <w:tc>
                      <w:tcPr>
                        <w:tcW w:w="1429"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rsidP="00680531">
                        <w:pPr>
                          <w:jc w:val="center"/>
                          <w:rPr>
                            <w:b/>
                            <w:sz w:val="16"/>
                          </w:rPr>
                        </w:pPr>
                      </w:p>
                    </w:tc>
                    <w:tc>
                      <w:tcPr>
                        <w:tcW w:w="834"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941"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784"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366"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418"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559"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c>
                      <w:tcPr>
                        <w:tcW w:w="1552" w:type="dxa"/>
                        <w:tcBorders>
                          <w:top w:val="single" w:sz="6" w:space="0" w:color="FFFFFF" w:themeColor="background1"/>
                          <w:bottom w:val="single" w:sz="8" w:space="0" w:color="FFFFFF" w:themeColor="background1"/>
                        </w:tcBorders>
                        <w:shd w:val="clear" w:color="auto" w:fill="D9D9D9" w:themeFill="background1" w:themeFillShade="D9"/>
                      </w:tcPr>
                      <w:p w:rsidR="006C4B3E" w:rsidRPr="00261706" w:rsidRDefault="007B5724">
                        <w:pPr>
                          <w:rPr>
                            <w:b/>
                            <w:sz w:val="16"/>
                          </w:rPr>
                        </w:pPr>
                      </w:p>
                    </w:tc>
                  </w:tr>
                </w:tbl>
                <w:p w:rsidR="006C4B3E" w:rsidRDefault="007B5724"/>
              </w:txbxContent>
            </v:textbox>
            <w10:wrap type="tight" anchorx="page" anchory="page"/>
          </v:shape>
        </w:pict>
      </w:r>
      <w:r>
        <w:br w:type="page"/>
      </w:r>
      <w:r>
        <w:rPr>
          <w:noProof/>
        </w:rPr>
        <w:pict>
          <v:shape id="_x0000_s1295" type="#_x0000_t202" style="position:absolute;margin-left:58pt;margin-top:181.8pt;width:247.2pt;height:133.65pt;z-index:251674624;mso-wrap-edited:f;mso-position-horizontal-relative:page;mso-position-vertical-relative:page" wrapcoords="0 0 21600 0 21600 21600 0 21600 0 0" o:regroupid="5" mv:complextextbox="1" filled="f" stroked="f">
            <v:fill o:detectmouseclick="t"/>
            <v:textbox style="mso-next-textbox:#_x0000_s1295" inset="1.3mm,0,3.6pt,0">
              <w:txbxContent>
                <w:p w:rsidR="006C4B3E" w:rsidRDefault="007B5724" w:rsidP="00680531">
                  <w:pPr>
                    <w:pStyle w:val="Heading2"/>
                  </w:pPr>
                  <w:r>
                    <w:t>Use Case Diagram</w:t>
                  </w:r>
                </w:p>
                <w:p w:rsidR="006C4B3E" w:rsidRDefault="007B5724" w:rsidP="00680531">
                  <w:pPr>
                    <w:jc w:val="both"/>
                    <w:rPr>
                      <w:sz w:val="18"/>
                    </w:rPr>
                  </w:pPr>
                  <w:r>
                    <w:rPr>
                      <w:sz w:val="18"/>
                    </w:rPr>
                    <w:t xml:space="preserve">Below are the use case diagram and actor descriptions for our second prototype. </w:t>
                  </w:r>
                </w:p>
                <w:p w:rsidR="006C4B3E" w:rsidRDefault="007B5724" w:rsidP="00680531">
                  <w:pPr>
                    <w:rPr>
                      <w:sz w:val="18"/>
                    </w:rPr>
                  </w:pPr>
                </w:p>
                <w:p w:rsidR="006C4B3E" w:rsidRPr="00802387" w:rsidRDefault="007B5724" w:rsidP="00680531">
                  <w:pPr>
                    <w:rPr>
                      <w:b/>
                      <w:sz w:val="20"/>
                    </w:rPr>
                  </w:pPr>
                  <w:r w:rsidRPr="00802387">
                    <w:rPr>
                      <w:b/>
                      <w:sz w:val="20"/>
                    </w:rPr>
                    <w:t>Actors</w:t>
                  </w:r>
                </w:p>
                <w:p w:rsidR="006C4B3E" w:rsidRDefault="007B5724" w:rsidP="00680531">
                  <w:pPr>
                    <w:ind w:left="113"/>
                    <w:rPr>
                      <w:sz w:val="18"/>
                    </w:rPr>
                  </w:pPr>
                  <w:r>
                    <w:rPr>
                      <w:b/>
                      <w:sz w:val="18"/>
                    </w:rPr>
                    <w:t xml:space="preserve">Visitor – </w:t>
                  </w:r>
                  <w:r>
                    <w:rPr>
                      <w:sz w:val="18"/>
                    </w:rPr>
                    <w:t xml:space="preserve">Any visitor to the RoadMate </w:t>
                  </w:r>
                  <w:r>
                    <w:rPr>
                      <w:sz w:val="18"/>
                    </w:rPr>
                    <w:t>website.</w:t>
                  </w:r>
                </w:p>
                <w:p w:rsidR="006C4B3E" w:rsidRDefault="007B5724" w:rsidP="00680531">
                  <w:pPr>
                    <w:ind w:left="113"/>
                    <w:rPr>
                      <w:sz w:val="18"/>
                    </w:rPr>
                  </w:pPr>
                  <w:r>
                    <w:rPr>
                      <w:b/>
                      <w:sz w:val="18"/>
                    </w:rPr>
                    <w:t xml:space="preserve">Driver – </w:t>
                  </w:r>
                  <w:r>
                    <w:rPr>
                      <w:sz w:val="18"/>
                    </w:rPr>
                    <w:t>A registered user, who is offering a ride.</w:t>
                  </w:r>
                </w:p>
                <w:p w:rsidR="006C4B3E" w:rsidRDefault="007B5724" w:rsidP="00680531">
                  <w:pPr>
                    <w:ind w:left="113"/>
                    <w:rPr>
                      <w:sz w:val="18"/>
                    </w:rPr>
                  </w:pPr>
                  <w:r>
                    <w:rPr>
                      <w:b/>
                      <w:sz w:val="18"/>
                    </w:rPr>
                    <w:t xml:space="preserve">Passenger – </w:t>
                  </w:r>
                  <w:r>
                    <w:rPr>
                      <w:sz w:val="18"/>
                    </w:rPr>
                    <w:t>A registered user, who is accepting a ride.</w:t>
                  </w:r>
                </w:p>
                <w:p w:rsidR="006C4B3E" w:rsidRDefault="007B5724" w:rsidP="00680531">
                  <w:pPr>
                    <w:ind w:left="113"/>
                    <w:rPr>
                      <w:sz w:val="18"/>
                    </w:rPr>
                  </w:pPr>
                </w:p>
                <w:p w:rsidR="006C4B3E" w:rsidRPr="006A53C8" w:rsidRDefault="007B5724" w:rsidP="001E71E6">
                  <w:pPr>
                    <w:rPr>
                      <w:sz w:val="18"/>
                    </w:rPr>
                  </w:pPr>
                  <w:r w:rsidRPr="001E71E6">
                    <w:rPr>
                      <w:b/>
                      <w:sz w:val="18"/>
                    </w:rPr>
                    <w:t>Note</w:t>
                  </w:r>
                  <w:r>
                    <w:rPr>
                      <w:sz w:val="18"/>
                    </w:rPr>
                    <w:t xml:space="preserve"> Use cases are colored </w:t>
                  </w:r>
                </w:p>
              </w:txbxContent>
            </v:textbox>
            <w10:wrap type="tight" anchorx="page" anchory="page"/>
          </v:shape>
        </w:pict>
      </w:r>
      <w:r>
        <w:rPr>
          <w:noProof/>
        </w:rPr>
        <w:pict>
          <v:line id="_x0000_s1348" style="position:absolute;z-index:251706368;mso-wrap-edited:f;mso-position-horizontal-relative:page;mso-position-vertical-relative:page" from="310.9pt,182.3pt" to="310.9pt,314.95pt" wrapcoords="-2147483648 0 -2147483648 21557 -2147483648 21557 -2147483648 0 -2147483648 0" strokecolor="#e5d8a0 [2894]" strokeweight="1pt">
            <v:fill o:detectmouseclick="t"/>
            <v:shadow opacity="22938f" mv:blur="38100f" offset="0,2pt"/>
            <v:textbox inset=",7.2pt,,7.2pt"/>
            <w10:wrap type="tight" anchorx="page" anchory="page"/>
          </v:line>
        </w:pict>
      </w:r>
      <w:r>
        <w:rPr>
          <w:noProof/>
        </w:rPr>
        <w:drawing>
          <wp:anchor distT="0" distB="0" distL="114300" distR="114300" simplePos="0" relativeHeight="251705344" behindDoc="0" locked="0" layoutInCell="1" allowOverlap="1">
            <wp:simplePos x="0" y="0"/>
            <wp:positionH relativeFrom="page">
              <wp:posOffset>1132840</wp:posOffset>
            </wp:positionH>
            <wp:positionV relativeFrom="page">
              <wp:posOffset>4206240</wp:posOffset>
            </wp:positionV>
            <wp:extent cx="5491480" cy="4751705"/>
            <wp:effectExtent l="25400" t="0" r="0" b="0"/>
            <wp:wrapTight wrapText="bothSides">
              <wp:wrapPolygon edited="0">
                <wp:start x="-100" y="0"/>
                <wp:lineTo x="-100" y="21476"/>
                <wp:lineTo x="21580" y="21476"/>
                <wp:lineTo x="21580" y="0"/>
                <wp:lineTo x="-100" y="0"/>
              </wp:wrapPolygon>
            </wp:wrapTight>
            <wp:docPr id="323" name="Picture 323" descr=":::::Downloads:Use Case Diagram - Prototyp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ownloads:Use Case Diagram - Prototype 2.png"/>
                    <pic:cNvPicPr>
                      <a:picLocks noChangeAspect="1" noChangeArrowheads="1"/>
                    </pic:cNvPicPr>
                  </pic:nvPicPr>
                  <pic:blipFill>
                    <a:blip r:embed="rId13"/>
                    <a:srcRect/>
                    <a:stretch>
                      <a:fillRect/>
                    </a:stretch>
                  </pic:blipFill>
                  <pic:spPr bwMode="auto">
                    <a:xfrm>
                      <a:off x="0" y="0"/>
                      <a:ext cx="5491480" cy="4751705"/>
                    </a:xfrm>
                    <a:prstGeom prst="rect">
                      <a:avLst/>
                    </a:prstGeom>
                    <a:noFill/>
                    <a:ln w="9525">
                      <a:noFill/>
                      <a:miter lim="800000"/>
                      <a:headEnd/>
                      <a:tailEnd/>
                    </a:ln>
                  </pic:spPr>
                </pic:pic>
              </a:graphicData>
            </a:graphic>
          </wp:anchor>
        </w:drawing>
      </w:r>
      <w:r>
        <w:rPr>
          <w:noProof/>
        </w:rPr>
        <w:pict>
          <v:shape id="_x0000_s1088" type="#_x0000_t202" style="position:absolute;margin-left:318pt;margin-top:181.8pt;width:230.75pt;height:111.55pt;z-index:251698176;mso-wrap-edited:f;mso-position-horizontal-relative:page;mso-position-vertical-relative:page" wrapcoords="0 0 21600 0 21600 21600 0 21600 0 0" mv:complextextbox="1" filled="f" stroked="f">
            <v:fill o:detectmouseclick="t"/>
            <v:textbox style="mso-next-textbox:#_x0000_s1088" inset="1.3mm,0,3.6pt,0">
              <w:txbxContent>
                <w:p w:rsidR="006C4B3E" w:rsidRDefault="007B5724" w:rsidP="00680531">
                  <w:pPr>
                    <w:pStyle w:val="Heading2"/>
                  </w:pPr>
                  <w:r>
                    <w:t>Use Case Descriptions</w:t>
                  </w:r>
                </w:p>
                <w:p w:rsidR="006C4B3E" w:rsidRDefault="007B5724" w:rsidP="002A4A2C">
                  <w:pPr>
                    <w:jc w:val="both"/>
                    <w:rPr>
                      <w:sz w:val="18"/>
                    </w:rPr>
                  </w:pPr>
                  <w:r>
                    <w:rPr>
                      <w:sz w:val="18"/>
                    </w:rPr>
                    <w:t xml:space="preserve">The individual use case descriptions in standard template form are </w:t>
                  </w:r>
                  <w:r w:rsidRPr="000B4480">
                    <w:rPr>
                      <w:b/>
                      <w:sz w:val="18"/>
                    </w:rPr>
                    <w:t xml:space="preserve">available from </w:t>
                  </w:r>
                  <w:r w:rsidRPr="000B4480">
                    <w:rPr>
                      <w:b/>
                      <w:sz w:val="18"/>
                    </w:rPr>
                    <w:t>the repository</w:t>
                  </w:r>
                  <w:r>
                    <w:rPr>
                      <w:sz w:val="18"/>
                    </w:rPr>
                    <w:t>.</w:t>
                  </w:r>
                </w:p>
                <w:p w:rsidR="006C4B3E" w:rsidRDefault="007B5724" w:rsidP="002A4A2C">
                  <w:pPr>
                    <w:jc w:val="both"/>
                    <w:rPr>
                      <w:sz w:val="18"/>
                    </w:rPr>
                  </w:pPr>
                </w:p>
                <w:p w:rsidR="006C4B3E" w:rsidRPr="009C4A7E" w:rsidRDefault="007B5724" w:rsidP="00DC04D2">
                  <w:pPr>
                    <w:spacing w:line="288" w:lineRule="auto"/>
                    <w:jc w:val="both"/>
                    <w:rPr>
                      <w:b/>
                      <w:sz w:val="18"/>
                    </w:rPr>
                  </w:pPr>
                  <w:r w:rsidRPr="009C4A7E">
                    <w:rPr>
                      <w:b/>
                      <w:sz w:val="18"/>
                    </w:rPr>
                    <w:t>Repository Location</w:t>
                  </w:r>
                </w:p>
                <w:p w:rsidR="006C4B3E" w:rsidRPr="006A53C8" w:rsidRDefault="007B5724" w:rsidP="002A4A2C">
                  <w:pPr>
                    <w:ind w:firstLine="720"/>
                    <w:jc w:val="both"/>
                    <w:rPr>
                      <w:sz w:val="18"/>
                    </w:rPr>
                  </w:pPr>
                  <w:r w:rsidRPr="002A4A2C">
                    <w:rPr>
                      <w:rFonts w:asciiTheme="majorHAnsi" w:hAnsiTheme="majorHAnsi"/>
                      <w:color w:val="92590C" w:themeColor="accent5" w:themeShade="BF"/>
                      <w:sz w:val="16"/>
                    </w:rPr>
                    <w:t>/trunk/docs/Use Case/</w:t>
                  </w:r>
                </w:p>
              </w:txbxContent>
            </v:textbox>
            <w10:wrap type="tight" anchorx="page" anchory="page"/>
          </v:shape>
        </w:pict>
      </w:r>
      <w:r>
        <w:rPr>
          <w:noProof/>
        </w:rPr>
        <w:pict>
          <v:shape id="_x0000_s1065" type="#_x0000_t202" style="position:absolute;margin-left:58pt;margin-top:153pt;width:490.75pt;height:28.8pt;z-index:251673600;mso-wrap-edited:f;mso-position-horizontal-relative:page;mso-position-vertical-relative:page" wrapcoords="0 0 21600 0 21600 21600 0 21600 0 0" filled="f" stroked="f">
            <v:fill o:detectmouseclick="t"/>
            <v:textbox style="mso-next-textbox:#_x0000_s1065" inset="3.6pt,0,3.6pt,0">
              <w:txbxContent>
                <w:p w:rsidR="006C4B3E" w:rsidRPr="003719C9" w:rsidRDefault="007B5724" w:rsidP="00680531">
                  <w:pPr>
                    <w:pStyle w:val="Heading1"/>
                  </w:pPr>
                  <w:r>
                    <w:t>Design Documentation</w:t>
                  </w:r>
                </w:p>
              </w:txbxContent>
            </v:textbox>
            <w10:wrap type="tight" anchorx="page" anchory="page"/>
          </v:shape>
        </w:pict>
      </w:r>
      <w:r>
        <w:br w:type="page"/>
      </w:r>
      <w:r>
        <w:rPr>
          <w:noProof/>
        </w:rPr>
        <w:drawing>
          <wp:anchor distT="0" distB="0" distL="114300" distR="114300" simplePos="0" relativeHeight="251738112" behindDoc="0" locked="0" layoutInCell="1" allowOverlap="1">
            <wp:simplePos x="0" y="0"/>
            <wp:positionH relativeFrom="column">
              <wp:posOffset>304800</wp:posOffset>
            </wp:positionH>
            <wp:positionV relativeFrom="paragraph">
              <wp:posOffset>5050155</wp:posOffset>
            </wp:positionV>
            <wp:extent cx="6248400" cy="3826510"/>
            <wp:effectExtent l="25400" t="0" r="0" b="0"/>
            <wp:wrapTight wrapText="bothSides">
              <wp:wrapPolygon edited="0">
                <wp:start x="7376" y="0"/>
                <wp:lineTo x="7376" y="2294"/>
                <wp:lineTo x="6146" y="3441"/>
                <wp:lineTo x="5707" y="4015"/>
                <wp:lineTo x="5971" y="9176"/>
                <wp:lineTo x="615" y="10610"/>
                <wp:lineTo x="-88" y="10897"/>
                <wp:lineTo x="-88" y="12761"/>
                <wp:lineTo x="2898" y="13764"/>
                <wp:lineTo x="6410" y="13764"/>
                <wp:lineTo x="6410" y="18209"/>
                <wp:lineTo x="6673" y="18352"/>
                <wp:lineTo x="10976" y="18352"/>
                <wp:lineTo x="5005" y="18926"/>
                <wp:lineTo x="4478" y="19069"/>
                <wp:lineTo x="4566" y="21363"/>
                <wp:lineTo x="10712" y="21363"/>
                <wp:lineTo x="10712" y="20647"/>
                <wp:lineTo x="14488" y="20647"/>
                <wp:lineTo x="21600" y="19213"/>
                <wp:lineTo x="21600" y="17492"/>
                <wp:lineTo x="21073" y="17205"/>
                <wp:lineTo x="14576" y="16058"/>
                <wp:lineTo x="13961" y="13764"/>
                <wp:lineTo x="14049" y="11470"/>
                <wp:lineTo x="12907" y="9176"/>
                <wp:lineTo x="14839" y="9176"/>
                <wp:lineTo x="18263" y="7742"/>
                <wp:lineTo x="18351" y="4301"/>
                <wp:lineTo x="17824" y="3871"/>
                <wp:lineTo x="16244" y="2007"/>
                <wp:lineTo x="16068" y="430"/>
                <wp:lineTo x="15893" y="0"/>
                <wp:lineTo x="7376" y="0"/>
              </wp:wrapPolygon>
            </wp:wrapTight>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ve:AlternateContent>
                    <ve:Choice xmlns:ma="http://schemas.microsoft.com/office/mac/drawingml/2008/main" Requires="ma">
                      <pic:blipFill>
                        <a:blip r:embed="rId14"/>
                        <a:srcRect/>
                        <a:stretch>
                          <a:fillRect/>
                        </a:stretch>
                      </pic:blipFill>
                    </ve:Choice>
                    <ve:Fallback>
                      <pic:blipFill>
                        <a:blip r:embed="rId15"/>
                        <a:srcRect/>
                        <a:stretch>
                          <a:fillRect/>
                        </a:stretch>
                      </pic:blipFill>
                    </ve:Fallback>
                  </ve:AlternateContent>
                  <pic:spPr bwMode="auto">
                    <a:xfrm>
                      <a:off x="0" y="0"/>
                      <a:ext cx="6248400" cy="3826510"/>
                    </a:xfrm>
                    <a:prstGeom prst="rect">
                      <a:avLst/>
                    </a:prstGeom>
                    <a:noFill/>
                    <a:ln w="9525">
                      <a:noFill/>
                      <a:miter lim="800000"/>
                      <a:headEnd/>
                      <a:tailEnd/>
                    </a:ln>
                  </pic:spPr>
                </pic:pic>
              </a:graphicData>
            </a:graphic>
          </wp:anchor>
        </w:drawing>
      </w:r>
      <w:r>
        <w:rPr>
          <w:noProof/>
        </w:rPr>
        <w:pict>
          <v:shape id="_x0000_s1483" type="#_x0000_t202" style="position:absolute;margin-left:53.6pt;margin-top:432.05pt;width:504.8pt;height:14.3pt;z-index:251739136;mso-wrap-edited:f;mso-position-horizontal-relative:page;mso-position-vertical-relative:page" wrapcoords="0 0 21600 0 21600 21600 0 21600 0 0" mv:complextextbox="1" filled="f" stroked="f">
            <v:fill o:detectmouseclick="t"/>
            <v:textbox style="mso-next-textbox:#_x0000_s1483" inset="1.3mm,0,3.6pt,0">
              <w:txbxContent>
                <w:p w:rsidR="006C4B3E" w:rsidRPr="003C5419" w:rsidRDefault="007B5724" w:rsidP="00CC047A">
                  <w:pPr>
                    <w:pStyle w:val="Heading3"/>
                    <w:jc w:val="center"/>
                  </w:pPr>
                  <w:r>
                    <w:t>Prototype 2</w:t>
                  </w:r>
                </w:p>
              </w:txbxContent>
            </v:textbox>
            <w10:wrap type="tight" anchorx="page" anchory="page"/>
          </v:shape>
        </w:pict>
      </w:r>
      <w:r>
        <w:rPr>
          <w:noProof/>
        </w:rPr>
        <w:pict>
          <v:group id="_x0000_s1638" style="position:absolute;margin-left:53.6pt;margin-top:148pt;width:504.8pt;height:284.05pt;z-index:251675648;mso-position-horizontal-relative:page;mso-position-vertical-relative:page" coordsize="20000,20310" wrapcoords="0 0 21600 0 21600 21600 0 21600 0 0" mv:complextextbox="1">
            <o:lock v:ext="edit" ungrouping="t"/>
            <v:shape id="_x0000_s1639" type="#_x0000_t202" style="position:absolute;width:20000;height:20000;mso-wrap-edited:f;mso-position-horizontal-relative:page;mso-position-vertical-relative:page" wrapcoords="0 0 21600 0 21600 21600 0 21600 0 0" o:regroupid="13" mv:complextextbox="1" filled="f" stroked="f">
              <v:fill o:detectmouseclick="t"/>
              <v:textbox style="mso-next-textbox:#_x0000_s1566" inset="3.6pt,0,3.6pt,0"/>
            </v:shape>
            <v:shape id="_x0000_s1640" type="#_x0000_t202" style="position:absolute;left:143;width:19712;height:1017" filled="f" stroked="f">
              <v:textbox style="mso-next-textbox:#_x0000_s1641" inset="0,0,0,0">
                <w:txbxContent>
                  <w:p w:rsidR="006C4B3E" w:rsidRDefault="007B5724" w:rsidP="00680531">
                    <w:pPr>
                      <w:pStyle w:val="Heading2"/>
                    </w:pPr>
                    <w:r>
                      <w:t>Entity – Relationship Model</w:t>
                    </w:r>
                  </w:p>
                  <w:p w:rsidR="006C4B3E" w:rsidRDefault="007B5724" w:rsidP="00C33E4A">
                    <w:pPr>
                      <w:pStyle w:val="BodyText"/>
                    </w:pPr>
                    <w:r>
                      <w:t xml:space="preserve">From the relatively tight scope of our first prototype, we needed to refactor our model to take into account the additional </w:t>
                    </w:r>
                    <w:r>
                      <w:t>Use Cases that we included in the scope of our second prototype. From our first prototype, the number of entities in our ER model has doubled, we had only three entities: RoadMateUser, RideOffer, and Town.</w:t>
                    </w:r>
                  </w:p>
                  <w:p w:rsidR="006C4B3E" w:rsidRDefault="007B5724" w:rsidP="00C33E4A">
                    <w:pPr>
                      <w:pStyle w:val="BodyText"/>
                    </w:pPr>
                    <w:r>
                      <w:t>From the feedback we got on the first prototype, w</w:t>
                    </w:r>
                    <w:r>
                      <w:t>e knew we needed the ability for users to define Locations as any street address with a name tag attached, instead of having a Town entity; this meant the rides could happen within cities, not just between them.</w:t>
                    </w:r>
                  </w:p>
                  <w:p w:rsidR="006C4B3E" w:rsidRDefault="007B5724" w:rsidP="00C33E4A">
                    <w:pPr>
                      <w:pStyle w:val="BodyText"/>
                    </w:pPr>
                    <w:r>
                      <w:t>We needed a way of implementing recurring ri</w:t>
                    </w:r>
                    <w:r>
                      <w:t xml:space="preserve">des, the solution was to use the Abstraction-Occurrence design pattern and to split off the recurring attributes of RideOffer. We defined a RideOffer as the offer of one of more rides between Locations - this represented the &lt;&lt;Abstraction&gt;&gt; stereotype and </w:t>
                    </w:r>
                    <w:r>
                      <w:t>would hold the attributes general to all instances of the occurrence (the owner, the start point, end point, etc), and created the Ride entity of an &lt;&lt;Occurrence&gt;&gt; stereotype, which would represent the instances of those rides and hold the instance-specifi</w:t>
                    </w:r>
                    <w:r>
                      <w:t>c attributes (such as date, departure time, and the available seats).</w:t>
                    </w:r>
                  </w:p>
                  <w:p w:rsidR="006C4B3E" w:rsidRDefault="007B5724" w:rsidP="00C33E4A">
                    <w:pPr>
                      <w:pStyle w:val="BodyText"/>
                    </w:pPr>
                    <w:r>
                      <w:t xml:space="preserve">The Seat objects themselves are child objects of the Ride, since the number of seats on any given ride can vary, and we need a way of bounding the relation between passengers and rides, </w:t>
                    </w:r>
                    <w:r>
                      <w:t>so that there can never be more passengers than there are available seats. The number of available seats is easy to calculate at any time, just take a count() aggregation of the number of Seats that do not have assigned passengers.</w:t>
                    </w:r>
                  </w:p>
                  <w:p w:rsidR="006C4B3E" w:rsidRDefault="007B5724" w:rsidP="00C33E4A">
                    <w:pPr>
                      <w:pStyle w:val="BodyText"/>
                    </w:pPr>
                    <w:r>
                      <w:t>Also, we needed some way</w:t>
                    </w:r>
                    <w:r>
                      <w:t xml:space="preserve"> of allowing users to place a request to become a passenger on a given ride (UC 3.4 - Request Join Offered Ride). We decided to use an entity representing this request to become a passenger, using a note as a metaphor. Thus the PassengerRequest object is p</w:t>
                    </w:r>
                    <w:r>
                      <w:t>laced against the Ride, and if it is accepted, its owner is assigned to a Seat on that Ride, and the PassengerRequest itself is destroyed.</w:t>
                    </w:r>
                  </w:p>
                  <w:p w:rsidR="006C4B3E" w:rsidRPr="00AA2B84" w:rsidRDefault="007B5724" w:rsidP="00C33E4A">
                    <w:pPr>
                      <w:pStyle w:val="BodyText"/>
                    </w:pPr>
                    <w:r>
                      <w:t xml:space="preserve">Up-to-date models are available from the repository at </w:t>
                    </w:r>
                    <w:r w:rsidRPr="000B4480">
                      <w:rPr>
                        <w:rFonts w:asciiTheme="majorHAnsi" w:hAnsiTheme="majorHAnsi"/>
                        <w:color w:val="92590C" w:themeColor="accent5" w:themeShade="BF"/>
                        <w:sz w:val="14"/>
                      </w:rPr>
                      <w:t>/trunk/roadmate/roadmate/models</w:t>
                    </w:r>
                    <w:r>
                      <w:t>.</w:t>
                    </w:r>
                  </w:p>
                </w:txbxContent>
              </v:textbox>
            </v:shape>
            <v:shape id="_x0000_s1641" type="#_x0000_t202" style="position:absolute;left:143;top:1014;width:19712;height:3358" filled="f" stroked="f">
              <v:textbox style="mso-next-textbox:#_x0000_s1642" inset="0,0,0,0">
                <w:txbxContent/>
              </v:textbox>
            </v:shape>
            <v:shape id="_x0000_s1642" type="#_x0000_t202" style="position:absolute;left:143;top:4369;width:19712;height:2521" filled="f" stroked="f">
              <v:textbox style="mso-next-textbox:#_x0000_s1643" inset="0,0,0,0">
                <w:txbxContent/>
              </v:textbox>
            </v:shape>
            <v:shape id="_x0000_s1643" type="#_x0000_t202" style="position:absolute;left:143;top:6886;width:19712;height:5031" filled="f" stroked="f">
              <v:textbox style="mso-next-textbox:#_x0000_s1644" inset="0,0,0,0">
                <w:txbxContent/>
              </v:textbox>
            </v:shape>
            <v:shape id="_x0000_s1644" type="#_x0000_t202" style="position:absolute;left:143;top:11913;width:19712;height:3359" filled="f" stroked="f">
              <v:textbox style="mso-next-textbox:#_x0000_s1645" inset="0,0,0,0">
                <w:txbxContent/>
              </v:textbox>
            </v:shape>
            <v:shape id="_x0000_s1645" type="#_x0000_t202" style="position:absolute;left:143;top:15268;width:19712;height:3359" filled="f" stroked="f">
              <v:textbox style="mso-next-textbox:#_x0000_s1646" inset="0,0,0,0">
                <w:txbxContent/>
              </v:textbox>
            </v:shape>
            <v:shape id="_x0000_s1646" type="#_x0000_t202" style="position:absolute;left:143;top:18623;width:19712;height:1687" filled="f" stroked="f">
              <v:textbox style="mso-next-textbox:#_x0000_s1646" inset="0,0,0,0">
                <w:txbxContent/>
              </v:textbox>
            </v:shape>
            <w10:wrap type="tight" anchorx="page" anchory="page"/>
          </v:group>
        </w:pict>
      </w:r>
      <w:r>
        <w:br w:type="page"/>
      </w:r>
      <w:r>
        <w:rPr>
          <w:noProof/>
        </w:rPr>
        <w:pict>
          <v:shape id="_x0000_s1093" type="#_x0000_t202" style="position:absolute;margin-left:58.3pt;margin-top:593.35pt;width:495.4pt;height:134.4pt;z-index:251701248;mso-wrap-edited:f;mso-position-horizontal-relative:page;mso-position-vertical-relative:page" wrapcoords="0 0 21600 0 21600 21600 0 21600 0 0" mv:complextextbox="1" filled="f" stroked="f">
            <v:fill o:detectmouseclick="t"/>
            <v:textbox style="mso-next-textbox:#_x0000_s1093" inset="3.6pt,0,3.6pt,0">
              <w:txbxContent>
                <w:p w:rsidR="006C4B3E" w:rsidRDefault="007B5724" w:rsidP="006C4B3E">
                  <w:pPr>
                    <w:pStyle w:val="Heading2"/>
                  </w:pPr>
                  <w:r>
                    <w:t>Prototype 2</w:t>
                  </w:r>
                </w:p>
                <w:p w:rsidR="006C4B3E" w:rsidRPr="006C4B3E" w:rsidRDefault="007B5724" w:rsidP="006C4B3E">
                  <w:pPr>
                    <w:pStyle w:val="BodyText"/>
                  </w:pPr>
                  <w:r>
                    <w:t xml:space="preserve">Most of the effort during our second iteration cycle went into the formalisation of our development process. As such this was feature-light release. </w:t>
                  </w:r>
                </w:p>
                <w:p w:rsidR="006C4B3E" w:rsidRPr="006C4B3E" w:rsidRDefault="007B5724" w:rsidP="006C4B3E">
                  <w:pPr>
                    <w:pStyle w:val="NoSpacing"/>
                    <w:numPr>
                      <w:ilvl w:val="0"/>
                      <w:numId w:val="3"/>
                    </w:numPr>
                    <w:rPr>
                      <w:sz w:val="18"/>
                    </w:rPr>
                  </w:pPr>
                  <w:r>
                    <w:rPr>
                      <w:b/>
                      <w:sz w:val="18"/>
                    </w:rPr>
                    <w:t>Added Support for Google Maps</w:t>
                  </w:r>
                </w:p>
                <w:p w:rsidR="006C4B3E" w:rsidRPr="006C4B3E" w:rsidRDefault="007B5724" w:rsidP="006C4B3E">
                  <w:pPr>
                    <w:pStyle w:val="NoSpacing"/>
                    <w:numPr>
                      <w:ilvl w:val="0"/>
                      <w:numId w:val="3"/>
                    </w:numPr>
                    <w:rPr>
                      <w:sz w:val="18"/>
                    </w:rPr>
                  </w:pPr>
                  <w:r>
                    <w:rPr>
                      <w:b/>
                      <w:sz w:val="18"/>
                    </w:rPr>
                    <w:t>Transitioned from Town-based system to Location-based system.</w:t>
                  </w:r>
                </w:p>
                <w:p w:rsidR="006C4B3E" w:rsidRPr="006C4B3E" w:rsidRDefault="007B5724" w:rsidP="006C4B3E">
                  <w:pPr>
                    <w:pStyle w:val="NoSpacing"/>
                    <w:ind w:left="720"/>
                    <w:rPr>
                      <w:sz w:val="18"/>
                    </w:rPr>
                  </w:pPr>
                  <w:r>
                    <w:rPr>
                      <w:sz w:val="18"/>
                    </w:rPr>
                    <w:t>This allowed us to support rides within towns</w:t>
                  </w:r>
                </w:p>
                <w:p w:rsidR="006C4B3E" w:rsidRPr="006C4B3E" w:rsidRDefault="007B5724" w:rsidP="006C4B3E">
                  <w:pPr>
                    <w:pStyle w:val="NoSpacing"/>
                    <w:numPr>
                      <w:ilvl w:val="0"/>
                      <w:numId w:val="3"/>
                    </w:numPr>
                    <w:rPr>
                      <w:sz w:val="18"/>
                    </w:rPr>
                  </w:pPr>
                  <w:r>
                    <w:rPr>
                      <w:b/>
                      <w:sz w:val="18"/>
                    </w:rPr>
                    <w:t>Significant restructuring of the underlying code base to support both Google Accounts and OpenID</w:t>
                  </w:r>
                </w:p>
              </w:txbxContent>
            </v:textbox>
            <w10:wrap type="tight" anchorx="page" anchory="page"/>
          </v:shape>
        </w:pict>
      </w:r>
      <w:r>
        <w:rPr>
          <w:noProof/>
        </w:rPr>
        <w:pict>
          <v:shape id="_x0000_s1447" type="#_x0000_t202" style="position:absolute;margin-left:61.35pt;margin-top:250.15pt;width:495.4pt;height:343.2pt;z-index:251677696;mso-wrap-edited:f;mso-position-horizontal-relative:page;mso-position-vertical-relative:page" wrapcoords="0 0 21600 0 21600 21600 0 21600 0 0" o:regroupid="9" filled="f" stroked="f">
            <v:fill o:detectmouseclick="t"/>
            <v:textbox style="mso-next-textbox:#_x0000_s1447" inset="3.6pt,0,3.6pt,0">
              <w:txbxContent>
                <w:p w:rsidR="006C4B3E" w:rsidRDefault="007B5724" w:rsidP="00680531">
                  <w:pPr>
                    <w:pStyle w:val="Heading2"/>
                  </w:pPr>
                  <w:r>
                    <w:t>Prototype One</w:t>
                  </w:r>
                </w:p>
                <w:p w:rsidR="006C4B3E" w:rsidRDefault="007B5724" w:rsidP="00680531">
                  <w:pPr>
                    <w:pStyle w:val="BodyText"/>
                  </w:pPr>
                  <w:r>
                    <w:t>The following is an outline of the site structure and functionally as provided in the current it</w:t>
                  </w:r>
                  <w:r>
                    <w:t>eration of prototype one.</w:t>
                  </w:r>
                </w:p>
                <w:p w:rsidR="006C4B3E" w:rsidRPr="0057541D" w:rsidRDefault="007B5724" w:rsidP="00680531">
                  <w:pPr>
                    <w:pStyle w:val="NoSpacing"/>
                    <w:numPr>
                      <w:ilvl w:val="0"/>
                      <w:numId w:val="3"/>
                    </w:numPr>
                    <w:rPr>
                      <w:sz w:val="18"/>
                    </w:rPr>
                  </w:pPr>
                  <w:r w:rsidRPr="0057541D">
                    <w:rPr>
                      <w:b/>
                      <w:sz w:val="18"/>
                    </w:rPr>
                    <w:t>Home</w:t>
                  </w:r>
                </w:p>
                <w:p w:rsidR="006C4B3E" w:rsidRDefault="007B5724" w:rsidP="00680531">
                  <w:pPr>
                    <w:pStyle w:val="NoSpacing"/>
                    <w:ind w:left="720"/>
                    <w:rPr>
                      <w:sz w:val="18"/>
                    </w:rPr>
                  </w:pPr>
                  <w:r>
                    <w:rPr>
                      <w:sz w:val="18"/>
                    </w:rPr>
                    <w:t>The home page acts as the main gateway to the rest of RoadMate.</w:t>
                  </w:r>
                </w:p>
                <w:p w:rsidR="006C4B3E" w:rsidRDefault="007B5724" w:rsidP="00680531">
                  <w:pPr>
                    <w:pStyle w:val="NoSpacing"/>
                    <w:numPr>
                      <w:ilvl w:val="1"/>
                      <w:numId w:val="3"/>
                    </w:numPr>
                    <w:rPr>
                      <w:sz w:val="18"/>
                    </w:rPr>
                  </w:pPr>
                  <w:r>
                    <w:rPr>
                      <w:sz w:val="18"/>
                    </w:rPr>
                    <w:t>Welcomes visitors and provides a brief description of RoadMate.</w:t>
                  </w:r>
                </w:p>
                <w:p w:rsidR="006C4B3E" w:rsidRDefault="007B5724" w:rsidP="00680531">
                  <w:pPr>
                    <w:pStyle w:val="NoSpacing"/>
                    <w:numPr>
                      <w:ilvl w:val="1"/>
                      <w:numId w:val="3"/>
                    </w:numPr>
                    <w:rPr>
                      <w:sz w:val="18"/>
                    </w:rPr>
                  </w:pPr>
                  <w:r>
                    <w:rPr>
                      <w:sz w:val="18"/>
                    </w:rPr>
                    <w:t>Provides a list of the latest rides submitted to RoadMate. (Limit 10)</w:t>
                  </w:r>
                </w:p>
                <w:p w:rsidR="006C4B3E" w:rsidRDefault="007B5724" w:rsidP="00680531">
                  <w:pPr>
                    <w:pStyle w:val="NoSpacing"/>
                    <w:numPr>
                      <w:ilvl w:val="1"/>
                      <w:numId w:val="3"/>
                    </w:numPr>
                    <w:rPr>
                      <w:sz w:val="18"/>
                    </w:rPr>
                  </w:pPr>
                  <w:r>
                    <w:rPr>
                      <w:sz w:val="18"/>
                    </w:rPr>
                    <w:t>Provides any important news</w:t>
                  </w:r>
                  <w:r>
                    <w:rPr>
                      <w:sz w:val="18"/>
                    </w:rPr>
                    <w:t xml:space="preserve"> relating to RoadMate or its users.</w:t>
                  </w:r>
                </w:p>
                <w:p w:rsidR="006C4B3E" w:rsidRPr="0057541D" w:rsidRDefault="007B5724" w:rsidP="00680531">
                  <w:pPr>
                    <w:pStyle w:val="NoSpacing"/>
                    <w:ind w:left="1440"/>
                    <w:rPr>
                      <w:sz w:val="18"/>
                    </w:rPr>
                  </w:pPr>
                </w:p>
                <w:p w:rsidR="006C4B3E" w:rsidRPr="005B540F" w:rsidRDefault="007B5724" w:rsidP="00680531">
                  <w:pPr>
                    <w:pStyle w:val="NoSpacing"/>
                    <w:numPr>
                      <w:ilvl w:val="0"/>
                      <w:numId w:val="3"/>
                    </w:numPr>
                    <w:rPr>
                      <w:sz w:val="18"/>
                    </w:rPr>
                  </w:pPr>
                  <w:r w:rsidRPr="0057541D">
                    <w:rPr>
                      <w:b/>
                      <w:sz w:val="18"/>
                    </w:rPr>
                    <w:t>Profile</w:t>
                  </w:r>
                </w:p>
                <w:p w:rsidR="006C4B3E" w:rsidRPr="005B540F" w:rsidRDefault="007B5724" w:rsidP="00680531">
                  <w:pPr>
                    <w:pStyle w:val="NoSpacing"/>
                    <w:ind w:left="720"/>
                    <w:rPr>
                      <w:sz w:val="18"/>
                    </w:rPr>
                  </w:pPr>
                  <w:r>
                    <w:rPr>
                      <w:sz w:val="18"/>
                    </w:rPr>
                    <w:t>The profile page serves two purposes:</w:t>
                  </w:r>
                </w:p>
                <w:p w:rsidR="006C4B3E" w:rsidRDefault="007B5724" w:rsidP="00680531">
                  <w:pPr>
                    <w:pStyle w:val="NoSpacing"/>
                    <w:numPr>
                      <w:ilvl w:val="1"/>
                      <w:numId w:val="3"/>
                    </w:numPr>
                    <w:rPr>
                      <w:sz w:val="18"/>
                    </w:rPr>
                  </w:pPr>
                  <w:r>
                    <w:rPr>
                      <w:sz w:val="18"/>
                    </w:rPr>
                    <w:t>Serves a read-only version of a users profile to visitors.</w:t>
                  </w:r>
                </w:p>
                <w:p w:rsidR="006C4B3E" w:rsidRDefault="007B5724" w:rsidP="00680531">
                  <w:pPr>
                    <w:pStyle w:val="NoSpacing"/>
                    <w:numPr>
                      <w:ilvl w:val="1"/>
                      <w:numId w:val="3"/>
                    </w:numPr>
                    <w:rPr>
                      <w:sz w:val="18"/>
                    </w:rPr>
                  </w:pPr>
                  <w:r>
                    <w:rPr>
                      <w:sz w:val="18"/>
                    </w:rPr>
                    <w:t>Serves an editable version of the profile page to the profile owner.</w:t>
                  </w:r>
                </w:p>
                <w:p w:rsidR="006C4B3E" w:rsidRPr="003219B5" w:rsidRDefault="007B5724" w:rsidP="00680531">
                  <w:pPr>
                    <w:pStyle w:val="NoSpacing"/>
                    <w:ind w:left="1440"/>
                    <w:rPr>
                      <w:sz w:val="18"/>
                    </w:rPr>
                  </w:pPr>
                </w:p>
                <w:p w:rsidR="006C4B3E" w:rsidRDefault="007B5724" w:rsidP="00680531">
                  <w:pPr>
                    <w:pStyle w:val="NoSpacing"/>
                    <w:numPr>
                      <w:ilvl w:val="0"/>
                      <w:numId w:val="3"/>
                    </w:numPr>
                    <w:rPr>
                      <w:sz w:val="18"/>
                    </w:rPr>
                  </w:pPr>
                  <w:r w:rsidRPr="0057541D">
                    <w:rPr>
                      <w:b/>
                      <w:sz w:val="18"/>
                    </w:rPr>
                    <w:t>Offer Ride</w:t>
                  </w:r>
                </w:p>
                <w:p w:rsidR="006C4B3E" w:rsidRDefault="007B5724" w:rsidP="00680531">
                  <w:pPr>
                    <w:pStyle w:val="NoSpacing"/>
                    <w:ind w:left="720"/>
                    <w:rPr>
                      <w:sz w:val="18"/>
                    </w:rPr>
                  </w:pPr>
                  <w:r>
                    <w:rPr>
                      <w:sz w:val="18"/>
                    </w:rPr>
                    <w:t xml:space="preserve">The offer ride page provides all </w:t>
                  </w:r>
                  <w:r>
                    <w:rPr>
                      <w:sz w:val="18"/>
                    </w:rPr>
                    <w:t>functionally pertaining to ride offer creation, modification and viewing.</w:t>
                  </w:r>
                </w:p>
                <w:p w:rsidR="006C4B3E" w:rsidRPr="00DF4A35" w:rsidRDefault="007B5724" w:rsidP="00680531">
                  <w:pPr>
                    <w:pStyle w:val="NoSpacing"/>
                    <w:ind w:left="720"/>
                    <w:rPr>
                      <w:sz w:val="18"/>
                    </w:rPr>
                  </w:pPr>
                </w:p>
                <w:p w:rsidR="006C4B3E" w:rsidRDefault="007B5724" w:rsidP="00680531">
                  <w:pPr>
                    <w:pStyle w:val="NoSpacing"/>
                    <w:numPr>
                      <w:ilvl w:val="0"/>
                      <w:numId w:val="3"/>
                    </w:numPr>
                    <w:rPr>
                      <w:sz w:val="18"/>
                    </w:rPr>
                  </w:pPr>
                  <w:r w:rsidRPr="0057541D">
                    <w:rPr>
                      <w:b/>
                      <w:sz w:val="18"/>
                    </w:rPr>
                    <w:t>Browse Rides</w:t>
                  </w:r>
                </w:p>
                <w:p w:rsidR="006C4B3E" w:rsidRDefault="007B5724" w:rsidP="00680531">
                  <w:pPr>
                    <w:pStyle w:val="NoSpacing"/>
                    <w:ind w:left="720"/>
                    <w:rPr>
                      <w:sz w:val="18"/>
                    </w:rPr>
                  </w:pPr>
                  <w:r>
                    <w:rPr>
                      <w:sz w:val="18"/>
                    </w:rPr>
                    <w:t>The browse rides page provide basic search functionally over the currently offered rides.</w:t>
                  </w:r>
                </w:p>
                <w:p w:rsidR="006C4B3E" w:rsidRDefault="007B5724" w:rsidP="00680531">
                  <w:pPr>
                    <w:pStyle w:val="NoSpacing"/>
                    <w:ind w:left="720"/>
                    <w:rPr>
                      <w:sz w:val="18"/>
                    </w:rPr>
                  </w:pPr>
                  <w:r>
                    <w:rPr>
                      <w:sz w:val="18"/>
                    </w:rPr>
                    <w:t>The current search criteria are:</w:t>
                  </w:r>
                </w:p>
                <w:p w:rsidR="006C4B3E" w:rsidRDefault="007B5724" w:rsidP="00680531">
                  <w:pPr>
                    <w:pStyle w:val="NoSpacing"/>
                    <w:numPr>
                      <w:ilvl w:val="1"/>
                      <w:numId w:val="3"/>
                    </w:numPr>
                    <w:rPr>
                      <w:sz w:val="18"/>
                    </w:rPr>
                  </w:pPr>
                  <w:r>
                    <w:rPr>
                      <w:sz w:val="18"/>
                    </w:rPr>
                    <w:t>Source – Where the ride it leaving from.</w:t>
                  </w:r>
                </w:p>
                <w:p w:rsidR="006C4B3E" w:rsidRDefault="007B5724" w:rsidP="00680531">
                  <w:pPr>
                    <w:pStyle w:val="NoSpacing"/>
                    <w:numPr>
                      <w:ilvl w:val="1"/>
                      <w:numId w:val="3"/>
                    </w:numPr>
                    <w:rPr>
                      <w:sz w:val="18"/>
                    </w:rPr>
                  </w:pPr>
                  <w:r>
                    <w:rPr>
                      <w:sz w:val="18"/>
                    </w:rPr>
                    <w:t>Destination – Where the ride is going.</w:t>
                  </w:r>
                </w:p>
                <w:p w:rsidR="006C4B3E" w:rsidRPr="00816F16" w:rsidRDefault="007B5724" w:rsidP="00680531">
                  <w:pPr>
                    <w:pStyle w:val="NoSpacing"/>
                    <w:ind w:left="1440"/>
                    <w:rPr>
                      <w:sz w:val="18"/>
                    </w:rPr>
                  </w:pPr>
                </w:p>
                <w:p w:rsidR="006C4B3E" w:rsidRDefault="007B5724" w:rsidP="00680531">
                  <w:pPr>
                    <w:pStyle w:val="NoSpacing"/>
                    <w:numPr>
                      <w:ilvl w:val="0"/>
                      <w:numId w:val="3"/>
                    </w:numPr>
                    <w:rPr>
                      <w:sz w:val="18"/>
                    </w:rPr>
                  </w:pPr>
                  <w:r w:rsidRPr="0057541D">
                    <w:rPr>
                      <w:b/>
                      <w:sz w:val="18"/>
                    </w:rPr>
                    <w:t>Support</w:t>
                  </w:r>
                </w:p>
                <w:p w:rsidR="006C4B3E" w:rsidRPr="00816F16" w:rsidRDefault="007B5724" w:rsidP="00680531">
                  <w:pPr>
                    <w:pStyle w:val="NoSpacing"/>
                    <w:ind w:left="720"/>
                    <w:rPr>
                      <w:sz w:val="18"/>
                    </w:rPr>
                  </w:pPr>
                  <w:r>
                    <w:rPr>
                      <w:sz w:val="18"/>
                    </w:rPr>
                    <w:t>Provides basic help information to visitors</w:t>
                  </w:r>
                </w:p>
                <w:p w:rsidR="006C4B3E" w:rsidRDefault="007B5724" w:rsidP="00680531">
                  <w:pPr>
                    <w:pStyle w:val="NoSpacing"/>
                    <w:numPr>
                      <w:ilvl w:val="1"/>
                      <w:numId w:val="3"/>
                    </w:numPr>
                    <w:rPr>
                      <w:sz w:val="18"/>
                    </w:rPr>
                  </w:pPr>
                  <w:r>
                    <w:rPr>
                      <w:sz w:val="18"/>
                    </w:rPr>
                    <w:t>Explains basic functionality of RoadMate.</w:t>
                  </w:r>
                </w:p>
                <w:p w:rsidR="006C4B3E" w:rsidRDefault="007B5724" w:rsidP="00680531">
                  <w:pPr>
                    <w:pStyle w:val="NoSpacing"/>
                    <w:numPr>
                      <w:ilvl w:val="1"/>
                      <w:numId w:val="3"/>
                    </w:numPr>
                    <w:rPr>
                      <w:sz w:val="18"/>
                    </w:rPr>
                  </w:pPr>
                  <w:r>
                    <w:rPr>
                      <w:sz w:val="18"/>
                    </w:rPr>
                    <w:t>Provides technical contact information.</w:t>
                  </w:r>
                </w:p>
                <w:p w:rsidR="006C4B3E" w:rsidRPr="0000439C" w:rsidRDefault="007B5724" w:rsidP="00680531">
                  <w:pPr>
                    <w:pStyle w:val="NoSpacing"/>
                    <w:ind w:left="1440"/>
                    <w:rPr>
                      <w:sz w:val="18"/>
                    </w:rPr>
                  </w:pPr>
                </w:p>
                <w:p w:rsidR="006C4B3E" w:rsidRPr="001C6E31" w:rsidRDefault="007B5724" w:rsidP="00680531">
                  <w:pPr>
                    <w:pStyle w:val="NoSpacing"/>
                    <w:numPr>
                      <w:ilvl w:val="0"/>
                      <w:numId w:val="3"/>
                    </w:numPr>
                    <w:rPr>
                      <w:sz w:val="18"/>
                    </w:rPr>
                  </w:pPr>
                  <w:r>
                    <w:rPr>
                      <w:b/>
                      <w:sz w:val="18"/>
                    </w:rPr>
                    <w:t>About</w:t>
                  </w:r>
                </w:p>
                <w:p w:rsidR="006C4B3E" w:rsidRPr="0057541D" w:rsidRDefault="007B5724" w:rsidP="00680531">
                  <w:pPr>
                    <w:pStyle w:val="NoSpacing"/>
                    <w:ind w:left="720"/>
                    <w:rPr>
                      <w:sz w:val="18"/>
                    </w:rPr>
                  </w:pPr>
                  <w:r>
                    <w:rPr>
                      <w:sz w:val="18"/>
                    </w:rPr>
                    <w:t>Explains what RoadMate is, and what we’re trying to achieve with it.</w:t>
                  </w:r>
                </w:p>
                <w:p w:rsidR="006C4B3E" w:rsidRPr="00287049" w:rsidRDefault="007B5724" w:rsidP="00680531">
                  <w:pPr>
                    <w:pStyle w:val="BodyText"/>
                  </w:pPr>
                </w:p>
              </w:txbxContent>
            </v:textbox>
            <w10:wrap type="tight" anchorx="page" anchory="page"/>
          </v:shape>
        </w:pict>
      </w:r>
      <w:r>
        <w:rPr>
          <w:noProof/>
        </w:rPr>
        <w:pict>
          <v:shape id="_x0000_s1070" type="#_x0000_t202" style="position:absolute;margin-left:61.35pt;margin-top:176.8pt;width:495.4pt;height:69.85pt;z-index:251678720;mso-wrap-edited:f;mso-position-horizontal-relative:page;mso-position-vertical-relative:page" wrapcoords="0 0 21600 0 21600 21600 0 21600 0 0" mv:complextextbox="1" filled="f" stroked="f">
            <v:fill o:detectmouseclick="t"/>
            <v:textbox style="mso-next-textbox:#_x0000_s1070" inset="3.6pt,0,3.6pt,0">
              <w:txbxContent>
                <w:p w:rsidR="006C4B3E" w:rsidRDefault="007B5724" w:rsidP="00680531">
                  <w:pPr>
                    <w:pStyle w:val="Heading2"/>
                  </w:pPr>
                  <w:r>
                    <w:t>Te</w:t>
                  </w:r>
                  <w:r>
                    <w:t>rminology</w:t>
                  </w:r>
                </w:p>
                <w:p w:rsidR="006C4B3E" w:rsidRDefault="007B5724" w:rsidP="00680531">
                  <w:pPr>
                    <w:pStyle w:val="BodyText"/>
                  </w:pPr>
                  <w:r>
                    <w:t>The following is brief outline of the terminology used within the project scope section.</w:t>
                  </w:r>
                </w:p>
                <w:p w:rsidR="006C4B3E" w:rsidRDefault="007B5724" w:rsidP="00680531">
                  <w:pPr>
                    <w:pStyle w:val="NoSpacing"/>
                    <w:rPr>
                      <w:sz w:val="18"/>
                    </w:rPr>
                  </w:pPr>
                  <w:r>
                    <w:rPr>
                      <w:b/>
                      <w:sz w:val="18"/>
                    </w:rPr>
                    <w:t>Visitor</w:t>
                  </w:r>
                  <w:r>
                    <w:rPr>
                      <w:sz w:val="18"/>
                    </w:rPr>
                    <w:t xml:space="preserve"> – A person viewing the site, who may or may not be logged in.</w:t>
                  </w:r>
                </w:p>
                <w:p w:rsidR="006C4B3E" w:rsidRPr="003438B2" w:rsidRDefault="007B5724" w:rsidP="00680531">
                  <w:pPr>
                    <w:pStyle w:val="NoSpacing"/>
                    <w:rPr>
                      <w:sz w:val="18"/>
                    </w:rPr>
                  </w:pPr>
                  <w:r>
                    <w:rPr>
                      <w:b/>
                      <w:sz w:val="18"/>
                    </w:rPr>
                    <w:t>User</w:t>
                  </w:r>
                  <w:r>
                    <w:rPr>
                      <w:sz w:val="18"/>
                    </w:rPr>
                    <w:t xml:space="preserve"> – A person viewing the site, who </w:t>
                  </w:r>
                  <w:r w:rsidRPr="003438B2">
                    <w:rPr>
                      <w:b/>
                      <w:sz w:val="18"/>
                    </w:rPr>
                    <w:t>is</w:t>
                  </w:r>
                  <w:r>
                    <w:rPr>
                      <w:sz w:val="18"/>
                    </w:rPr>
                    <w:t xml:space="preserve"> logged in.</w:t>
                  </w:r>
                </w:p>
              </w:txbxContent>
            </v:textbox>
            <w10:wrap type="tight" anchorx="page" anchory="page"/>
          </v:shape>
        </w:pict>
      </w:r>
      <w:r>
        <w:rPr>
          <w:noProof/>
        </w:rPr>
        <w:pict>
          <v:shape id="_x0000_s1068" type="#_x0000_t202" style="position:absolute;margin-left:61.35pt;margin-top:148pt;width:495.4pt;height:28.8pt;z-index:251676672;mso-wrap-edited:f;mso-position-horizontal-relative:page;mso-position-vertical-relative:page" wrapcoords="0 0 21600 0 21600 21600 0 21600 0 0" filled="f" stroked="f">
            <v:fill o:detectmouseclick="t"/>
            <v:textbox style="mso-next-textbox:#_x0000_s1068" inset="3.6pt,0,3.6pt,0">
              <w:txbxContent>
                <w:p w:rsidR="006C4B3E" w:rsidRPr="003719C9" w:rsidRDefault="007B5724" w:rsidP="00680531">
                  <w:pPr>
                    <w:pStyle w:val="Heading1"/>
                  </w:pPr>
                  <w:r>
                    <w:t>Project Scope</w:t>
                  </w:r>
                </w:p>
              </w:txbxContent>
            </v:textbox>
            <w10:wrap type="tight" anchorx="page" anchory="page"/>
          </v:shape>
        </w:pict>
      </w:r>
      <w:r>
        <w:br w:type="page"/>
      </w:r>
      <w:r>
        <w:rPr>
          <w:noProof/>
        </w:rPr>
        <w:pict>
          <v:shape id="_x0000_s1085" type="#_x0000_t202" style="position:absolute;margin-left:312.15pt;margin-top:382.3pt;width:256.1pt;height:95.3pt;z-index:251695104;mso-wrap-edited:f;mso-position-horizontal-relative:page;mso-position-vertical-relative:page" wrapcoords="0 0 21600 0 21600 21600 0 21600 0 0" mv:complextextbox="1" filled="f" stroked="f">
            <v:fill o:detectmouseclick="t"/>
            <v:textbox style="mso-next-textbox:#_x0000_s1085" inset="3.6pt,0,3.6pt,0">
              <w:txbxContent>
                <w:p w:rsidR="006C4B3E" w:rsidRDefault="007B5724" w:rsidP="00680531">
                  <w:pPr>
                    <w:pStyle w:val="Heading2"/>
                  </w:pPr>
                  <w:r>
                    <w:t>Testing Matrix</w:t>
                  </w:r>
                </w:p>
                <w:p w:rsidR="006C4B3E" w:rsidRDefault="007B5724" w:rsidP="00680531">
                  <w:pPr>
                    <w:pStyle w:val="NoSpacing"/>
                    <w:jc w:val="both"/>
                    <w:rPr>
                      <w:sz w:val="18"/>
                    </w:rPr>
                  </w:pPr>
                  <w:r>
                    <w:rPr>
                      <w:sz w:val="18"/>
                    </w:rPr>
                    <w:t>As part of our software quality assurance process, we continually test our site against the major browsers for any inconsistencies.</w:t>
                  </w:r>
                </w:p>
                <w:p w:rsidR="006C4B3E" w:rsidRDefault="007B5724" w:rsidP="00680531">
                  <w:pPr>
                    <w:pStyle w:val="NoSpacing"/>
                    <w:jc w:val="both"/>
                    <w:rPr>
                      <w:sz w:val="18"/>
                    </w:rPr>
                  </w:pPr>
                </w:p>
                <w:p w:rsidR="006C4B3E" w:rsidRPr="003438B2" w:rsidRDefault="007B5724" w:rsidP="00680531">
                  <w:pPr>
                    <w:pStyle w:val="NoSpacing"/>
                    <w:jc w:val="both"/>
                    <w:rPr>
                      <w:sz w:val="18"/>
                    </w:rPr>
                  </w:pPr>
                  <w:r>
                    <w:rPr>
                      <w:sz w:val="18"/>
                    </w:rPr>
                    <w:t xml:space="preserve">Testing is predominantly carried out on </w:t>
                  </w:r>
                  <w:r w:rsidRPr="00682770">
                    <w:rPr>
                      <w:b/>
                      <w:sz w:val="18"/>
                    </w:rPr>
                    <w:t>Firefox</w:t>
                  </w:r>
                  <w:r>
                    <w:rPr>
                      <w:sz w:val="18"/>
                    </w:rPr>
                    <w:t xml:space="preserve"> and </w:t>
                  </w:r>
                  <w:r w:rsidRPr="00682770">
                    <w:rPr>
                      <w:b/>
                      <w:sz w:val="18"/>
                    </w:rPr>
                    <w:t>Internet Explorer 7</w:t>
                  </w:r>
                  <w:r>
                    <w:rPr>
                      <w:b/>
                      <w:sz w:val="18"/>
                    </w:rPr>
                    <w:t>,</w:t>
                  </w:r>
                  <w:r>
                    <w:rPr>
                      <w:sz w:val="18"/>
                    </w:rPr>
                    <w:t xml:space="preserve"> as these are the browsers installed on our develo</w:t>
                  </w:r>
                  <w:r>
                    <w:rPr>
                      <w:sz w:val="18"/>
                    </w:rPr>
                    <w:t>pment machines.  Testing on the reaming browsers is carried out when approaching a point release.</w:t>
                  </w:r>
                </w:p>
              </w:txbxContent>
            </v:textbox>
            <w10:wrap type="tight" anchorx="page" anchory="page"/>
          </v:shape>
        </w:pict>
      </w:r>
      <w:r>
        <w:rPr>
          <w:noProof/>
        </w:rPr>
        <w:pict>
          <v:line id="_x0000_s1076" style="position:absolute;z-index:251685888;mso-wrap-edited:f;mso-position-horizontal-relative:page;mso-position-vertical-relative:page" from="305.45pt,376.55pt" to="306.5pt,646.7pt" wrapcoords="-2147483648 0 -2147483648 21557 -2147483648 21557 -2147483648 0 -2147483648 0" strokecolor="#e5d8a0 [2894]" strokeweight="1pt">
            <v:fill o:detectmouseclick="t"/>
            <v:shadow opacity="22938f" mv:blur="38100f" offset="0,2pt"/>
            <v:textbox inset=",7.2pt,,7.2pt"/>
            <w10:wrap type="tight" anchorx="page" anchory="page"/>
          </v:line>
        </w:pict>
      </w:r>
      <w:r>
        <w:rPr>
          <w:noProof/>
        </w:rPr>
        <w:pict>
          <v:shape id="_x0000_s1075" type="#_x0000_t202" style="position:absolute;margin-left:58.3pt;margin-top:382.3pt;width:244.05pt;height:129.55pt;z-index:251684864;mso-wrap-edited:f;mso-position-horizontal-relative:page;mso-position-vertical-relative:page" wrapcoords="0 0 21600 0 21600 21600 0 21600 0 0" mv:complextextbox="1" filled="f" stroked="f">
            <v:fill o:detectmouseclick="t"/>
            <v:textbox style="mso-next-textbox:#_x0000_s1075" inset="3.6pt,0,3.6pt,0">
              <w:txbxContent>
                <w:p w:rsidR="006C4B3E" w:rsidRDefault="007B5724" w:rsidP="00680531">
                  <w:pPr>
                    <w:pStyle w:val="Heading2"/>
                  </w:pPr>
                  <w:r>
                    <w:t>Usability</w:t>
                  </w:r>
                </w:p>
                <w:p w:rsidR="006C4B3E" w:rsidRDefault="007B5724" w:rsidP="00680531">
                  <w:pPr>
                    <w:pStyle w:val="NoSpacing"/>
                    <w:jc w:val="both"/>
                    <w:rPr>
                      <w:sz w:val="18"/>
                    </w:rPr>
                  </w:pPr>
                  <w:r>
                    <w:rPr>
                      <w:sz w:val="18"/>
                    </w:rPr>
                    <w:t>As part of our software quality assurance process, we aim for the highest standards in usability.</w:t>
                  </w:r>
                </w:p>
                <w:p w:rsidR="006C4B3E" w:rsidRDefault="007B5724" w:rsidP="00680531">
                  <w:pPr>
                    <w:pStyle w:val="NoSpacing"/>
                    <w:jc w:val="both"/>
                    <w:rPr>
                      <w:sz w:val="18"/>
                    </w:rPr>
                  </w:pPr>
                </w:p>
                <w:p w:rsidR="006C4B3E" w:rsidRDefault="007B5724" w:rsidP="00680531">
                  <w:pPr>
                    <w:pStyle w:val="NoSpacing"/>
                    <w:jc w:val="both"/>
                    <w:rPr>
                      <w:sz w:val="18"/>
                    </w:rPr>
                  </w:pPr>
                  <w:r>
                    <w:rPr>
                      <w:sz w:val="18"/>
                    </w:rPr>
                    <w:t xml:space="preserve">As a testament to this, </w:t>
                  </w:r>
                  <w:r w:rsidRPr="00294B02">
                    <w:rPr>
                      <w:b/>
                      <w:sz w:val="18"/>
                    </w:rPr>
                    <w:t>our site functions wi</w:t>
                  </w:r>
                  <w:r w:rsidRPr="00294B02">
                    <w:rPr>
                      <w:b/>
                      <w:sz w:val="18"/>
                    </w:rPr>
                    <w:t>thout the need for JavaScript</w:t>
                  </w:r>
                  <w:r>
                    <w:rPr>
                      <w:sz w:val="18"/>
                    </w:rPr>
                    <w:t>. This allows our site to be accessed from a wide range of mobile devices, which don’t have support for JavaScript.</w:t>
                  </w:r>
                </w:p>
                <w:p w:rsidR="006C4B3E" w:rsidRDefault="007B5724" w:rsidP="00680531">
                  <w:pPr>
                    <w:pStyle w:val="NoSpacing"/>
                    <w:jc w:val="both"/>
                    <w:rPr>
                      <w:sz w:val="18"/>
                    </w:rPr>
                  </w:pPr>
                </w:p>
                <w:p w:rsidR="006C4B3E" w:rsidRPr="003438B2" w:rsidRDefault="007B5724" w:rsidP="00680531">
                  <w:pPr>
                    <w:pStyle w:val="NoSpacing"/>
                    <w:jc w:val="both"/>
                    <w:rPr>
                      <w:sz w:val="18"/>
                    </w:rPr>
                  </w:pPr>
                  <w:r>
                    <w:rPr>
                      <w:sz w:val="18"/>
                    </w:rPr>
                    <w:t>We are aiming for government standards in accessibility and XHTML compliance to ensure the widest range of use</w:t>
                  </w:r>
                  <w:r>
                    <w:rPr>
                      <w:sz w:val="18"/>
                    </w:rPr>
                    <w:t xml:space="preserve">rs have access our site. </w:t>
                  </w:r>
                </w:p>
              </w:txbxContent>
            </v:textbox>
            <w10:wrap type="tight" anchorx="page" anchory="page"/>
          </v:shape>
        </w:pict>
      </w:r>
      <w:r>
        <w:rPr>
          <w:noProof/>
        </w:rPr>
        <w:pict>
          <v:group id="_x0000_s1647" style="position:absolute;margin-left:57.75pt;margin-top:169.95pt;width:495.4pt;height:179.35pt;z-index:251680768;mso-position-horizontal-relative:page;mso-position-vertical-relative:page" coordsize="20000,20000" wrapcoords="0 0 21600 0 21600 21600 0 21600 0 0" mv:complextextbox="1">
            <o:lock v:ext="edit" ungrouping="t"/>
            <v:shape id="_x0000_s1648" type="#_x0000_t202" style="position:absolute;width:20000;height:20000;mso-wrap-edited:f;mso-position-horizontal-relative:page;mso-position-vertical-relative:page" wrapcoords="0 0 21600 0 21600 21600 0 21600 0 0" o:regroupid="14" mv:complextextbox="1" filled="f" stroked="f">
              <v:fill o:detectmouseclick="t"/>
              <v:textbox style="mso-next-textbox:#_x0000_s1582" inset="3.6pt,0,3.6pt,0"/>
            </v:shape>
            <v:shape id="_x0000_s1649" type="#_x0000_t202" style="position:absolute;left:145;width:9161;height:1611" filled="f" stroked="f">
              <v:textbox style="mso-next-textbox:#_x0000_s1650" inset="0,0,0,0">
                <w:txbxContent>
                  <w:p w:rsidR="006C4B3E" w:rsidRDefault="007B5724" w:rsidP="00680531">
                    <w:pPr>
                      <w:pStyle w:val="Heading2"/>
                    </w:pPr>
                    <w:r>
                      <w:t>Unit Testing</w:t>
                    </w:r>
                  </w:p>
                  <w:p w:rsidR="006C4B3E" w:rsidRDefault="007B5724" w:rsidP="00680531">
                    <w:pPr>
                      <w:pStyle w:val="NoSpacing"/>
                      <w:jc w:val="both"/>
                      <w:rPr>
                        <w:sz w:val="18"/>
                      </w:rPr>
                    </w:pPr>
                    <w:r>
                      <w:rPr>
                        <w:sz w:val="18"/>
                      </w:rPr>
                      <w:t>As part of our software quality assurance process, we aim to make extensive use of unit testing to ensure our code meets both functional and non-functional requirements.</w:t>
                    </w:r>
                  </w:p>
                  <w:p w:rsidR="006C4B3E" w:rsidRDefault="007B5724" w:rsidP="00680531">
                    <w:pPr>
                      <w:pStyle w:val="NoSpacing"/>
                      <w:rPr>
                        <w:sz w:val="18"/>
                      </w:rPr>
                    </w:pPr>
                  </w:p>
                  <w:p w:rsidR="006C4B3E" w:rsidRDefault="007B5724" w:rsidP="00680531">
                    <w:pPr>
                      <w:pStyle w:val="NoSpacing"/>
                      <w:jc w:val="both"/>
                      <w:rPr>
                        <w:sz w:val="18"/>
                      </w:rPr>
                    </w:pPr>
                    <w:r>
                      <w:rPr>
                        <w:sz w:val="18"/>
                      </w:rPr>
                      <w:t>With the help of the Selenium IDE we can g</w:t>
                    </w:r>
                    <w:r>
                      <w:rPr>
                        <w:sz w:val="18"/>
                      </w:rPr>
                      <w:t>enerate unit tests, which emulate common actions users would make while using RoadMate. These site tests in combination with our server side tests give us complete coverage over the functionally provided by RoadMate.</w:t>
                    </w:r>
                  </w:p>
                  <w:p w:rsidR="006C4B3E" w:rsidRDefault="007B5724" w:rsidP="00680531">
                    <w:pPr>
                      <w:pStyle w:val="NoSpacing"/>
                      <w:rPr>
                        <w:sz w:val="18"/>
                      </w:rPr>
                    </w:pPr>
                  </w:p>
                  <w:p w:rsidR="006C4B3E" w:rsidRDefault="007B5724" w:rsidP="00680531">
                    <w:pPr>
                      <w:pStyle w:val="NoSpacing"/>
                      <w:rPr>
                        <w:sz w:val="18"/>
                      </w:rPr>
                    </w:pPr>
                    <w:r>
                      <w:rPr>
                        <w:sz w:val="18"/>
                      </w:rPr>
                      <w:t xml:space="preserve">Because these unit tests are platform </w:t>
                    </w:r>
                    <w:r>
                      <w:rPr>
                        <w:sz w:val="18"/>
                      </w:rPr>
                      <w:t>independent, they easily integrate into our continuous integration process:</w:t>
                    </w:r>
                  </w:p>
                  <w:p w:rsidR="006C4B3E" w:rsidRPr="00854302" w:rsidRDefault="007B5724" w:rsidP="00680531">
                    <w:pPr>
                      <w:pStyle w:val="NoSpacing"/>
                      <w:numPr>
                        <w:ilvl w:val="0"/>
                        <w:numId w:val="10"/>
                      </w:numPr>
                      <w:rPr>
                        <w:b/>
                        <w:sz w:val="18"/>
                      </w:rPr>
                    </w:pPr>
                    <w:r>
                      <w:rPr>
                        <w:b/>
                        <w:sz w:val="18"/>
                      </w:rPr>
                      <w:t>Developers</w:t>
                    </w:r>
                  </w:p>
                  <w:p w:rsidR="006C4B3E" w:rsidRDefault="007B5724" w:rsidP="00680531">
                    <w:pPr>
                      <w:pStyle w:val="NoSpacing"/>
                      <w:ind w:left="720"/>
                      <w:rPr>
                        <w:sz w:val="18"/>
                      </w:rPr>
                    </w:pPr>
                    <w:r>
                      <w:rPr>
                        <w:sz w:val="18"/>
                      </w:rPr>
                      <w:t xml:space="preserve">    All unit tests must pass before code can be checked into the repository.</w:t>
                    </w:r>
                  </w:p>
                  <w:p w:rsidR="006C4B3E" w:rsidRPr="00854302" w:rsidRDefault="007B5724" w:rsidP="00680531">
                    <w:pPr>
                      <w:pStyle w:val="NoSpacing"/>
                      <w:numPr>
                        <w:ilvl w:val="0"/>
                        <w:numId w:val="10"/>
                      </w:numPr>
                      <w:rPr>
                        <w:sz w:val="18"/>
                      </w:rPr>
                    </w:pPr>
                    <w:r>
                      <w:rPr>
                        <w:b/>
                        <w:sz w:val="18"/>
                      </w:rPr>
                      <w:t>Local Server</w:t>
                    </w:r>
                  </w:p>
                  <w:p w:rsidR="006C4B3E" w:rsidRPr="003438B2" w:rsidRDefault="007B5724" w:rsidP="00680531">
                    <w:pPr>
                      <w:pStyle w:val="NoSpacing"/>
                      <w:ind w:left="720"/>
                      <w:jc w:val="both"/>
                      <w:rPr>
                        <w:sz w:val="18"/>
                      </w:rPr>
                    </w:pPr>
                    <w:r>
                      <w:rPr>
                        <w:sz w:val="18"/>
                      </w:rPr>
                      <w:t xml:space="preserve">    Every 20 minutes our local server downloads the latest version of RoadMate from the repository.  We hope to have it use the unit tests to determine whether it should update is live copy of the site. The feasibility of this is currently being explored.</w:t>
                    </w:r>
                  </w:p>
                </w:txbxContent>
              </v:textbox>
            </v:shape>
            <v:shape id="_x0000_s1650" type="#_x0000_t202" style="position:absolute;left:145;top:1606;width:9161;height:1210" filled="f" stroked="f">
              <v:textbox style="mso-next-textbox:#_x0000_s1651" inset="0,0,0,0">
                <w:txbxContent/>
              </v:textbox>
            </v:shape>
            <v:shape id="_x0000_s1651" type="#_x0000_t202" style="position:absolute;left:145;top:2810;width:9161;height:1210" filled="f" stroked="f">
              <v:textbox style="mso-next-textbox:#_x0000_s1652" inset="0,0,0,0">
                <w:txbxContent/>
              </v:textbox>
            </v:shape>
            <v:shape id="_x0000_s1652" type="#_x0000_t202" style="position:absolute;left:145;top:4014;width:9161;height:1210" filled="f" stroked="f">
              <v:textbox style="mso-next-textbox:#_x0000_s1653" inset="0,0,0,0">
                <w:txbxContent/>
              </v:textbox>
            </v:shape>
            <v:shape id="_x0000_s1653" type="#_x0000_t202" style="position:absolute;left:145;top:5219;width:9161;height:1210" filled="f" stroked="f">
              <v:textbox style="mso-next-textbox:#_x0000_s1654" inset="0,0,0,0">
                <w:txbxContent/>
              </v:textbox>
            </v:shape>
            <v:shape id="_x0000_s1654" type="#_x0000_t202" style="position:absolute;left:145;top:6423;width:9161;height:1210" filled="f" stroked="f">
              <v:textbox style="mso-next-textbox:#_x0000_s1655" inset="0,0,0,0">
                <w:txbxContent/>
              </v:textbox>
            </v:shape>
            <v:shape id="_x0000_s1655" type="#_x0000_t202" style="position:absolute;left:145;top:7628;width:19708;height:2414" filled="f" stroked="f">
              <v:textbox style="mso-next-textbox:#_x0000_s1656" inset="0,0,0,0">
                <w:txbxContent/>
              </v:textbox>
            </v:shape>
            <v:shape id="_x0000_s1656" type="#_x0000_t202" style="position:absolute;left:145;top:10036;width:19708;height:1210" filled="f" stroked="f">
              <v:textbox style="mso-next-textbox:#_x0000_s1657" inset="0,0,0,0">
                <w:txbxContent/>
              </v:textbox>
            </v:shape>
            <v:shape id="_x0000_s1657" type="#_x0000_t202" style="position:absolute;left:145;top:11241;width:19708;height:1210" filled="f" stroked="f">
              <v:textbox style="mso-next-textbox:#_x0000_s1658" inset="0,0,0,0">
                <w:txbxContent/>
              </v:textbox>
            </v:shape>
            <v:shape id="_x0000_s1658" type="#_x0000_t202" style="position:absolute;left:145;top:12445;width:19708;height:1210" filled="f" stroked="f">
              <v:textbox style="mso-next-textbox:#_x0000_s1659" inset="0,0,0,0">
                <w:txbxContent/>
              </v:textbox>
            </v:shape>
            <v:shape id="_x0000_s1659" type="#_x0000_t202" style="position:absolute;left:145;top:13649;width:19708;height:1210" filled="f" stroked="f">
              <v:textbox style="mso-next-textbox:#_x0000_s1660" inset="0,0,0,0">
                <w:txbxContent/>
              </v:textbox>
            </v:shape>
            <v:shape id="_x0000_s1660" type="#_x0000_t202" style="position:absolute;left:145;top:14854;width:19708;height:1210" filled="f" stroked="f">
              <v:textbox style="mso-next-textbox:#_x0000_s1661" inset="0,0,0,0">
                <w:txbxContent/>
              </v:textbox>
            </v:shape>
            <v:shape id="_x0000_s1661" type="#_x0000_t202" style="position:absolute;left:145;top:16058;width:19708;height:2420" filled="f" stroked="f">
              <v:textbox style="mso-next-textbox:#_x0000_s1661" inset="0,0,0,0">
                <w:txbxContent/>
              </v:textbox>
            </v:shape>
            <w10:wrap type="tight" anchorx="page" anchory="page"/>
          </v:group>
        </w:pict>
      </w:r>
      <w:r>
        <w:rPr>
          <w:noProof/>
        </w:rPr>
        <w:pict>
          <v:shape id="_x0000_s1073" type="#_x0000_t202" style="position:absolute;margin-left:297.25pt;margin-top:157.85pt;width:271pt;height:69.85pt;z-index:251681792;mso-wrap-edited:f;mso-position-horizontal-relative:page;mso-position-vertical-relative:page" wrapcoords="0 0 21600 0 21600 21600 0 21600 0 0" mv:complextextbox="1" fillcolor="#e5d8a0 [2894]" stroked="f">
            <v:fill o:detectmouseclick="t"/>
            <v:textbox style="mso-next-textbox:#_x0000_s1073" inset="3.3mm,2mm,3.3mm,2mm">
              <w:txbxContent>
                <w:p w:rsidR="006C4B3E" w:rsidRDefault="007B5724" w:rsidP="00680531">
                  <w:pPr>
                    <w:pStyle w:val="NoSpacing"/>
                    <w:spacing w:line="312" w:lineRule="auto"/>
                    <w:rPr>
                      <w:rFonts w:ascii="Helvetica CE" w:hAnsi="Helvetica CE"/>
                      <w:sz w:val="18"/>
                    </w:rPr>
                  </w:pPr>
                  <w:r w:rsidRPr="00D41AA8">
                    <w:rPr>
                      <w:rFonts w:ascii="Helvetica CE" w:hAnsi="Helvetica CE"/>
                      <w:b/>
                      <w:sz w:val="18"/>
                    </w:rPr>
                    <w:t xml:space="preserve">Selenium </w:t>
                  </w:r>
                  <w:r>
                    <w:rPr>
                      <w:rFonts w:ascii="Helvetica CE" w:hAnsi="Helvetica CE"/>
                      <w:sz w:val="18"/>
                    </w:rPr>
                    <w:t>A suite of tools to automate web application testing</w:t>
                  </w:r>
                </w:p>
                <w:p w:rsidR="006C4B3E" w:rsidRPr="00D41AA8" w:rsidRDefault="007B5724" w:rsidP="00680531">
                  <w:pPr>
                    <w:pStyle w:val="NoSpacing"/>
                    <w:jc w:val="both"/>
                    <w:rPr>
                      <w:color w:val="7F7F7F" w:themeColor="text1" w:themeTint="80"/>
                      <w:sz w:val="18"/>
                    </w:rPr>
                  </w:pPr>
                  <w:r>
                    <w:rPr>
                      <w:color w:val="7F7F7F" w:themeColor="text1" w:themeTint="80"/>
                      <w:sz w:val="18"/>
                    </w:rPr>
                    <w:t xml:space="preserve">Selenium IDE is a Firefox add-on that records clicks, typing and other actions to make a test, which you can play back in the browser. Selenium also </w:t>
                  </w:r>
                  <w:r>
                    <w:rPr>
                      <w:color w:val="7F7F7F" w:themeColor="text1" w:themeTint="80"/>
                      <w:sz w:val="18"/>
                    </w:rPr>
                    <w:t>supports exporting your actions as unit tests, which can be integrated into your project.</w:t>
                  </w:r>
                </w:p>
              </w:txbxContent>
            </v:textbox>
            <w10:wrap type="tight" anchorx="page" anchory="page"/>
          </v:shape>
        </w:pict>
      </w:r>
      <w:r>
        <w:rPr>
          <w:noProof/>
        </w:rPr>
        <w:pict>
          <v:shape id="_x0000_s1077" type="#_x0000_t202" style="position:absolute;margin-left:58.3pt;margin-top:523.2pt;width:244.05pt;height:124pt;z-index:251686912;mso-wrap-edited:f;mso-position-horizontal-relative:page;mso-position-vertical-relative:page" wrapcoords="0 0 21600 0 21600 21600 0 21600 0 0" mv:complextextbox="1" filled="f" stroked="f">
            <v:fill o:detectmouseclick="t"/>
            <v:textbox style="mso-next-textbox:#_x0000_s1077" inset="3.6pt,0,3.6pt,0">
              <w:txbxContent>
                <w:p w:rsidR="006C4B3E" w:rsidRDefault="007B5724" w:rsidP="00680531">
                  <w:pPr>
                    <w:pStyle w:val="Heading2"/>
                  </w:pPr>
                  <w:r>
                    <w:t>Usability Testing</w:t>
                  </w:r>
                </w:p>
                <w:p w:rsidR="006C4B3E" w:rsidRDefault="007B5724" w:rsidP="00680531">
                  <w:pPr>
                    <w:pStyle w:val="NoSpacing"/>
                    <w:jc w:val="both"/>
                    <w:rPr>
                      <w:sz w:val="18"/>
                    </w:rPr>
                  </w:pPr>
                  <w:r>
                    <w:rPr>
                      <w:sz w:val="18"/>
                    </w:rPr>
                    <w:t>Usability testing is an intricate part of our development process and something we take very seriously.</w:t>
                  </w:r>
                </w:p>
                <w:p w:rsidR="006C4B3E" w:rsidRDefault="007B5724" w:rsidP="00680531">
                  <w:pPr>
                    <w:pStyle w:val="NoSpacing"/>
                    <w:jc w:val="both"/>
                    <w:rPr>
                      <w:sz w:val="18"/>
                    </w:rPr>
                  </w:pPr>
                </w:p>
                <w:p w:rsidR="006C4B3E" w:rsidRDefault="007B5724" w:rsidP="00680531">
                  <w:pPr>
                    <w:pStyle w:val="NoSpacing"/>
                    <w:jc w:val="both"/>
                    <w:rPr>
                      <w:sz w:val="18"/>
                    </w:rPr>
                  </w:pPr>
                  <w:r>
                    <w:rPr>
                      <w:sz w:val="18"/>
                    </w:rPr>
                    <w:t>In order to ensure our site meets the hi</w:t>
                  </w:r>
                  <w:r>
                    <w:rPr>
                      <w:sz w:val="18"/>
                    </w:rPr>
                    <w:t>ghest standards in usability (our own), we make use of internal and external parties to test our site and report issues back to us.</w:t>
                  </w:r>
                </w:p>
                <w:p w:rsidR="006C4B3E" w:rsidRDefault="007B5724" w:rsidP="00680531">
                  <w:pPr>
                    <w:pStyle w:val="NoSpacing"/>
                    <w:jc w:val="both"/>
                    <w:rPr>
                      <w:sz w:val="18"/>
                    </w:rPr>
                  </w:pPr>
                </w:p>
                <w:p w:rsidR="006C4B3E" w:rsidRPr="003438B2" w:rsidRDefault="007B5724" w:rsidP="00680531">
                  <w:pPr>
                    <w:pStyle w:val="NoSpacing"/>
                    <w:jc w:val="both"/>
                    <w:rPr>
                      <w:sz w:val="18"/>
                    </w:rPr>
                  </w:pPr>
                  <w:r>
                    <w:rPr>
                      <w:sz w:val="18"/>
                    </w:rPr>
                    <w:t>For external parties, we have the intension of using Silverback (see below) to record user experiences help us decide at me</w:t>
                  </w:r>
                  <w:r>
                    <w:rPr>
                      <w:sz w:val="18"/>
                    </w:rPr>
                    <w:t xml:space="preserve">etings  </w:t>
                  </w:r>
                </w:p>
              </w:txbxContent>
            </v:textbox>
            <w10:wrap type="tight" anchorx="page" anchory="page"/>
          </v:shape>
        </w:pict>
      </w:r>
      <w:r>
        <w:rPr>
          <w:noProof/>
        </w:rPr>
        <w:pict>
          <v:shape id="_x0000_s1078" type="#_x0000_t202" style="position:absolute;margin-left:110.45pt;margin-top:658.75pt;width:392.05pt;height:58.45pt;z-index:251687936;mso-wrap-edited:f;mso-position-horizontal-relative:page;mso-position-vertical-relative:page" wrapcoords="0 0 21600 0 21600 21600 0 21600 0 0" mv:complextextbox="1" fillcolor="#e5d8a0 [2894]" stroked="f">
            <v:fill o:detectmouseclick="t"/>
            <v:textbox style="mso-next-textbox:#_x0000_s1078" inset="3.3mm,2mm,3.3mm,2mm">
              <w:txbxContent>
                <w:p w:rsidR="006C4B3E" w:rsidRDefault="007B5724" w:rsidP="00680531">
                  <w:pPr>
                    <w:pStyle w:val="NoSpacing"/>
                    <w:spacing w:line="312" w:lineRule="auto"/>
                    <w:rPr>
                      <w:rFonts w:ascii="Helvetica CE" w:hAnsi="Helvetica CE"/>
                      <w:sz w:val="18"/>
                    </w:rPr>
                  </w:pPr>
                  <w:r>
                    <w:rPr>
                      <w:rFonts w:ascii="Helvetica CE" w:hAnsi="Helvetica CE"/>
                      <w:b/>
                      <w:sz w:val="18"/>
                    </w:rPr>
                    <w:t>Silverback</w:t>
                  </w:r>
                  <w:r w:rsidRPr="00D41AA8">
                    <w:rPr>
                      <w:rFonts w:ascii="Helvetica CE" w:hAnsi="Helvetica CE"/>
                      <w:b/>
                      <w:sz w:val="18"/>
                    </w:rPr>
                    <w:t xml:space="preserve"> </w:t>
                  </w:r>
                  <w:r>
                    <w:rPr>
                      <w:rFonts w:ascii="Helvetica CE" w:hAnsi="Helvetica CE"/>
                      <w:sz w:val="18"/>
                    </w:rPr>
                    <w:t>Spontaneous, unobtrusive usability testing software for designers and developers</w:t>
                  </w:r>
                </w:p>
                <w:p w:rsidR="006C4B3E" w:rsidRPr="00D41AA8" w:rsidRDefault="007B5724" w:rsidP="00680531">
                  <w:pPr>
                    <w:pStyle w:val="NoSpacing"/>
                    <w:jc w:val="both"/>
                    <w:rPr>
                      <w:color w:val="7F7F7F" w:themeColor="text1" w:themeTint="80"/>
                      <w:sz w:val="18"/>
                    </w:rPr>
                  </w:pPr>
                  <w:r w:rsidRPr="00E547BD">
                    <w:rPr>
                      <w:color w:val="7F7F7F" w:themeColor="text1" w:themeTint="80"/>
                      <w:sz w:val="18"/>
                    </w:rPr>
                    <w:t xml:space="preserve">Silverback makes it easy, quick and cheap for everyone to perform guerilla usability tests with no setup and no expense, using hardware already in your </w:t>
                  </w:r>
                  <w:r w:rsidRPr="00E547BD">
                    <w:rPr>
                      <w:color w:val="7F7F7F" w:themeColor="text1" w:themeTint="80"/>
                      <w:sz w:val="18"/>
                    </w:rPr>
                    <w:t>Mac.</w:t>
                  </w:r>
                  <w:r>
                    <w:rPr>
                      <w:color w:val="7F7F7F" w:themeColor="text1" w:themeTint="80"/>
                      <w:sz w:val="18"/>
                    </w:rPr>
                    <w:t xml:space="preserve"> By capturing screen activity along with videoing the participant’s reactions and voice, Silverback provides a complete usability-testing suite.</w:t>
                  </w:r>
                </w:p>
              </w:txbxContent>
            </v:textbox>
            <w10:wrap type="tight" anchorx="page" anchory="page"/>
          </v:shape>
        </w:pict>
      </w:r>
      <w:r>
        <w:rPr>
          <w:noProof/>
        </w:rPr>
        <w:pict>
          <v:shape id="_x0000_s1071" type="#_x0000_t202" style="position:absolute;margin-left:58.3pt;margin-top:148pt;width:495.4pt;height:28.8pt;z-index:251679744;mso-wrap-edited:f;mso-position-horizontal-relative:page;mso-position-vertical-relative:page" wrapcoords="0 0 21600 0 21600 21600 0 21600 0 0" filled="f" stroked="f">
            <v:fill o:detectmouseclick="t"/>
            <v:textbox style="mso-next-textbox:#_x0000_s1071" inset="3.6pt,0,3.6pt,0">
              <w:txbxContent>
                <w:p w:rsidR="006C4B3E" w:rsidRPr="003719C9" w:rsidRDefault="007B5724" w:rsidP="00680531">
                  <w:pPr>
                    <w:pStyle w:val="Heading1"/>
                  </w:pPr>
                  <w:r>
                    <w:t>Software Quality Assurance</w:t>
                  </w:r>
                </w:p>
              </w:txbxContent>
            </v:textbox>
            <w10:wrap type="tight" anchorx="page" anchory="page"/>
          </v:shape>
        </w:pict>
      </w:r>
      <w:r>
        <w:br w:type="page"/>
      </w:r>
      <w:r>
        <w:rPr>
          <w:noProof/>
        </w:rPr>
        <w:pict>
          <v:shape id="_x0000_s1485" type="#_x0000_t202" style="position:absolute;margin-left:58.3pt;margin-top:148pt;width:495.4pt;height:579.75pt;z-index:251740160;mso-wrap-edited:f;mso-position-horizontal-relative:page;mso-position-vertical-relative:page" wrapcoords="0 0 21600 0 21600 21600 0 21600 0 0" filled="f" stroked="f">
            <v:fill o:detectmouseclick="t"/>
            <v:textbox style="mso-next-textbox:#_x0000_s1485" inset="3.6pt,0,3.6pt,0">
              <w:txbxContent>
                <w:p w:rsidR="006C4B3E" w:rsidRDefault="007B5724" w:rsidP="006437D5">
                  <w:pPr>
                    <w:pStyle w:val="Heading1"/>
                  </w:pPr>
                  <w:r>
                    <w:t>Individual Member Skill Sets</w:t>
                  </w:r>
                </w:p>
                <w:p w:rsidR="006C4B3E" w:rsidRDefault="007B5724" w:rsidP="00AE0EEB">
                  <w:pPr>
                    <w:pStyle w:val="BodyText"/>
                  </w:pPr>
                  <w:r>
                    <w:t>As requested, below is a collection of brief</w:t>
                  </w:r>
                  <w:r>
                    <w:t xml:space="preserve"> snippets covering the skills developed and applied by each team member over the course of this project. This is by no means an exhaustive list, and obviously full details of skills and technologies used can be found in each team member’s individual weekly</w:t>
                  </w:r>
                  <w:r>
                    <w:t xml:space="preserve"> reports.</w:t>
                  </w:r>
                </w:p>
                <w:p w:rsidR="006C4B3E" w:rsidRPr="007128CB" w:rsidRDefault="007B5724" w:rsidP="007128CB">
                  <w:pPr>
                    <w:pStyle w:val="BodyText-Title"/>
                    <w:spacing w:after="120"/>
                    <w:rPr>
                      <w:sz w:val="20"/>
                    </w:rPr>
                  </w:pPr>
                  <w:r w:rsidRPr="007128CB">
                    <w:rPr>
                      <w:sz w:val="20"/>
                    </w:rPr>
                    <w:t>Amir</w:t>
                  </w:r>
                </w:p>
                <w:p w:rsidR="006C4B3E" w:rsidRDefault="007B5724" w:rsidP="007128CB">
                  <w:pPr>
                    <w:pStyle w:val="BodyText-List"/>
                  </w:pPr>
                  <w:r>
                    <w:t>HTML</w:t>
                  </w:r>
                </w:p>
                <w:p w:rsidR="006C4B3E" w:rsidRDefault="007B5724" w:rsidP="00D24294">
                  <w:pPr>
                    <w:pStyle w:val="BodyText-List"/>
                  </w:pPr>
                  <w:r>
                    <w:t>Python programming</w:t>
                  </w:r>
                </w:p>
                <w:p w:rsidR="006C4B3E" w:rsidRDefault="007B5724" w:rsidP="00D24294">
                  <w:pPr>
                    <w:pStyle w:val="BodyText-List"/>
                  </w:pPr>
                  <w:r>
                    <w:t>Database management (SQL)</w:t>
                  </w:r>
                </w:p>
                <w:p w:rsidR="006C4B3E" w:rsidRDefault="007B5724" w:rsidP="00D24294">
                  <w:pPr>
                    <w:pStyle w:val="BodyText-List"/>
                    <w:spacing w:after="120"/>
                  </w:pPr>
                  <w:r>
                    <w:t>UML (understanding c</w:t>
                  </w:r>
                  <w:r w:rsidRPr="007128CB">
                    <w:t>lass diagrams and</w:t>
                  </w:r>
                  <w:r>
                    <w:t xml:space="preserve"> entity relationship diagrams)</w:t>
                  </w:r>
                </w:p>
                <w:p w:rsidR="006C4B3E" w:rsidRDefault="007B5724" w:rsidP="00396064">
                  <w:pPr>
                    <w:pStyle w:val="BodyText-Title"/>
                    <w:spacing w:after="120"/>
                    <w:rPr>
                      <w:sz w:val="20"/>
                    </w:rPr>
                  </w:pPr>
                  <w:r>
                    <w:rPr>
                      <w:sz w:val="20"/>
                    </w:rPr>
                    <w:t>Carlos</w:t>
                  </w:r>
                </w:p>
                <w:p w:rsidR="006C4B3E" w:rsidRDefault="007B5724" w:rsidP="00396064">
                  <w:pPr>
                    <w:pStyle w:val="BodyText-List"/>
                  </w:pPr>
                  <w:r>
                    <w:t>HTML &amp; CSS</w:t>
                  </w:r>
                </w:p>
                <w:p w:rsidR="006C4B3E" w:rsidRDefault="007B5724" w:rsidP="00396064">
                  <w:pPr>
                    <w:pStyle w:val="BodyText-List"/>
                  </w:pPr>
                  <w:r>
                    <w:t>Python programming (Django + Google APIs)</w:t>
                  </w:r>
                </w:p>
                <w:p w:rsidR="006C4B3E" w:rsidRDefault="007B5724" w:rsidP="00396064">
                  <w:pPr>
                    <w:pStyle w:val="BodyText-List"/>
                  </w:pPr>
                  <w:r>
                    <w:t>Bash scripting</w:t>
                  </w:r>
                </w:p>
                <w:p w:rsidR="006C4B3E" w:rsidRDefault="007B5724" w:rsidP="00396064">
                  <w:pPr>
                    <w:pStyle w:val="BodyText-List"/>
                  </w:pPr>
                  <w:r>
                    <w:t>Database modeling</w:t>
                  </w:r>
                </w:p>
                <w:p w:rsidR="006C4B3E" w:rsidRDefault="007B5724" w:rsidP="00396064">
                  <w:pPr>
                    <w:pStyle w:val="BodyText-List"/>
                  </w:pPr>
                  <w:r>
                    <w:t>Repository management</w:t>
                  </w:r>
                </w:p>
                <w:p w:rsidR="006C4B3E" w:rsidRDefault="007B5724" w:rsidP="00396064">
                  <w:pPr>
                    <w:pStyle w:val="BodyText-List"/>
                  </w:pPr>
                  <w:r>
                    <w:t xml:space="preserve">Issue </w:t>
                  </w:r>
                  <w:r>
                    <w:t>tracking</w:t>
                  </w:r>
                </w:p>
                <w:p w:rsidR="006C4B3E" w:rsidRDefault="007B5724" w:rsidP="009E4BCB">
                  <w:pPr>
                    <w:pStyle w:val="BodyText-List"/>
                    <w:spacing w:after="120"/>
                  </w:pPr>
                  <w:r>
                    <w:t>Team organisation</w:t>
                  </w:r>
                </w:p>
                <w:p w:rsidR="006C4B3E" w:rsidRPr="007128CB" w:rsidRDefault="007B5724" w:rsidP="00597318">
                  <w:pPr>
                    <w:pStyle w:val="BodyText-Title"/>
                    <w:spacing w:after="120"/>
                    <w:rPr>
                      <w:sz w:val="20"/>
                    </w:rPr>
                  </w:pPr>
                  <w:r>
                    <w:rPr>
                      <w:sz w:val="20"/>
                    </w:rPr>
                    <w:t>Dale</w:t>
                  </w:r>
                </w:p>
                <w:p w:rsidR="006C4B3E" w:rsidRDefault="007B5724" w:rsidP="00597318">
                  <w:pPr>
                    <w:pStyle w:val="BodyText-List"/>
                  </w:pPr>
                  <w:r>
                    <w:t>HTML &amp; CSS</w:t>
                  </w:r>
                </w:p>
                <w:p w:rsidR="006C4B3E" w:rsidRDefault="007B5724" w:rsidP="00597318">
                  <w:pPr>
                    <w:pStyle w:val="BodyText-List"/>
                  </w:pPr>
                  <w:r>
                    <w:t>Python programming</w:t>
                  </w:r>
                </w:p>
                <w:p w:rsidR="006C4B3E" w:rsidRDefault="007B5724" w:rsidP="00597318">
                  <w:pPr>
                    <w:pStyle w:val="BodyText-List"/>
                  </w:pPr>
                  <w:r>
                    <w:t>Database modeling</w:t>
                  </w:r>
                </w:p>
                <w:p w:rsidR="006C4B3E" w:rsidRDefault="007B5724" w:rsidP="00597318">
                  <w:pPr>
                    <w:pStyle w:val="BodyText-List"/>
                    <w:spacing w:after="120"/>
                  </w:pPr>
                  <w:r>
                    <w:t>UML modeling (ER-Model)</w:t>
                  </w:r>
                </w:p>
                <w:p w:rsidR="006C4B3E" w:rsidRPr="007128CB" w:rsidRDefault="007B5724" w:rsidP="00D24294">
                  <w:pPr>
                    <w:pStyle w:val="BodyText-Title"/>
                    <w:spacing w:after="120"/>
                    <w:rPr>
                      <w:sz w:val="20"/>
                    </w:rPr>
                  </w:pPr>
                  <w:r>
                    <w:rPr>
                      <w:sz w:val="20"/>
                    </w:rPr>
                    <w:t>Lucia</w:t>
                  </w:r>
                </w:p>
                <w:p w:rsidR="006C4B3E" w:rsidRDefault="007B5724" w:rsidP="00D24294">
                  <w:pPr>
                    <w:pStyle w:val="BodyText-List"/>
                  </w:pPr>
                  <w:r>
                    <w:t>HTML</w:t>
                  </w:r>
                </w:p>
                <w:p w:rsidR="006C4B3E" w:rsidRDefault="007B5724" w:rsidP="00D24294">
                  <w:pPr>
                    <w:pStyle w:val="BodyText-List"/>
                  </w:pPr>
                  <w:r>
                    <w:t>UML modeling (Use Case Diagrams)</w:t>
                  </w:r>
                </w:p>
                <w:p w:rsidR="006C4B3E" w:rsidRDefault="007B5724" w:rsidP="00D24294">
                  <w:pPr>
                    <w:pStyle w:val="BodyText-List"/>
                  </w:pPr>
                  <w:r>
                    <w:t>Excel (Use Case Descriptions)</w:t>
                  </w:r>
                </w:p>
                <w:p w:rsidR="006C4B3E" w:rsidRDefault="007B5724" w:rsidP="00C75918">
                  <w:pPr>
                    <w:pStyle w:val="BodyText-List"/>
                  </w:pPr>
                  <w:r>
                    <w:t xml:space="preserve">MS Project (Gantt Chart) </w:t>
                  </w:r>
                </w:p>
                <w:p w:rsidR="006C4B3E" w:rsidRDefault="007B5724" w:rsidP="00C75918">
                  <w:pPr>
                    <w:pStyle w:val="BodyText-List"/>
                    <w:spacing w:after="120"/>
                  </w:pPr>
                  <w:r>
                    <w:t>Issue tracking</w:t>
                  </w:r>
                </w:p>
                <w:p w:rsidR="006C4B3E" w:rsidRPr="007128CB" w:rsidRDefault="007B5724" w:rsidP="00597318">
                  <w:pPr>
                    <w:pStyle w:val="BodyText-Title"/>
                    <w:spacing w:after="120"/>
                    <w:rPr>
                      <w:sz w:val="20"/>
                    </w:rPr>
                  </w:pPr>
                  <w:r>
                    <w:rPr>
                      <w:sz w:val="20"/>
                    </w:rPr>
                    <w:t>Yizhang</w:t>
                  </w:r>
                </w:p>
                <w:p w:rsidR="006C4B3E" w:rsidRDefault="007B5724" w:rsidP="00597318">
                  <w:pPr>
                    <w:pStyle w:val="BodyText-List"/>
                  </w:pPr>
                  <w:r>
                    <w:t>HTML &amp; CSS</w:t>
                  </w:r>
                </w:p>
                <w:p w:rsidR="006C4B3E" w:rsidRDefault="007B5724" w:rsidP="00597318">
                  <w:pPr>
                    <w:pStyle w:val="BodyText-List"/>
                  </w:pPr>
                  <w:r>
                    <w:t>Python programming</w:t>
                  </w:r>
                </w:p>
                <w:p w:rsidR="006C4B3E" w:rsidRPr="00AE0EEB" w:rsidRDefault="007B5724" w:rsidP="00597318">
                  <w:pPr>
                    <w:pStyle w:val="BodyText-List"/>
                  </w:pPr>
                  <w:r>
                    <w:t>Selenium Unit Tests</w:t>
                  </w:r>
                </w:p>
              </w:txbxContent>
            </v:textbox>
            <w10:wrap type="tight" anchorx="page" anchory="page"/>
          </v:shape>
        </w:pict>
      </w:r>
    </w:p>
    <w:sectPr w:rsidR="00680531" w:rsidSect="00680531">
      <w:headerReference w:type="default" r:id="rId16"/>
      <w:footerReference w:type="default" r:id="rId17"/>
      <w:headerReference w:type="first" r:id="rId18"/>
      <w:pgSz w:w="12240" w:h="15840"/>
      <w:pgMar w:top="720" w:right="720" w:bottom="720" w:left="720" w:gutter="0"/>
      <w:titlePg/>
      <w:printerSettings r:id="rId1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Goudy Old Style">
    <w:panose1 w:val="02020502050305020303"/>
    <w:charset w:val="00"/>
    <w:family w:val="auto"/>
    <w:pitch w:val="variable"/>
    <w:sig w:usb0="00000003" w:usb1="00000000" w:usb2="00000000" w:usb3="00000000" w:csb0="00000001" w:csb1="00000000"/>
  </w:font>
  <w:font w:name="Helvetica CE">
    <w:panose1 w:val="00000000000000000000"/>
    <w:charset w:val="58"/>
    <w:family w:val="auto"/>
    <w:pitch w:val="variable"/>
    <w:sig w:usb0="00000005" w:usb1="00000000" w:usb2="00000000" w:usb3="00000000" w:csb0="00000002"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C4B3E" w:rsidRDefault="007B5724">
    <w:pPr>
      <w:pStyle w:val="Footer"/>
    </w:pPr>
    <w:r>
      <w:rPr>
        <w:noProof/>
      </w:rPr>
      <w:pict>
        <v:shapetype id="_x0000_t202" coordsize="21600,21600" o:spt="202" path="m0,0l0,21600,21600,21600,21600,0xe">
          <v:stroke joinstyle="miter"/>
          <v:path gradientshapeok="t" o:connecttype="rect"/>
        </v:shapetype>
        <v:shape id="_x0000_s2054" type="#_x0000_t202" style="position:absolute;left:0;text-align:left;margin-left:521.5pt;margin-top:727.75pt;width:54.5pt;height:28.25pt;z-index:251665408;mso-wrap-edited:f;mso-position-horizontal-relative:page;mso-position-vertical-relative:page" wrapcoords="0 0 21600 0 21600 21600 0 21600 0 0" filled="f" stroked="f">
          <v:fill o:detectmouseclick="t"/>
          <v:textbox style="mso-next-textbox:#_x0000_s2054" inset="3.6pt,0,3.6pt,0">
            <w:txbxContent>
              <w:p w:rsidR="006C4B3E" w:rsidRDefault="007B5724" w:rsidP="00680531">
                <w:pPr>
                  <w:pStyle w:val="Footer"/>
                </w:pPr>
                <w:fldSimple w:instr=" PAGE \* Arabic \* MERGEFORMAT ">
                  <w:r>
                    <w:rPr>
                      <w:noProof/>
                    </w:rPr>
                    <w:t>13</w:t>
                  </w:r>
                </w:fldSimple>
              </w:p>
            </w:txbxContent>
          </v:textbox>
          <w10:wrap type="tight" anchorx="page" anchory="page"/>
        </v:shape>
      </w:pic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C4B3E" w:rsidRDefault="007B5724">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448.8pt;margin-top:88.55pt;width:2in;height:14.4pt;z-index:251663360;mso-wrap-edited:f;mso-position-horizontal-relative:page;mso-position-vertical-relative:page" wrapcoords="0 0 21600 0 21600 21600 0 21600 0 0" filled="f" stroked="f">
          <v:fill o:detectmouseclick="t"/>
          <v:textbox style="mso-next-textbox:#_x0000_s2050" inset="3.6pt,0,3.6pt,0">
            <w:txbxContent>
              <w:p w:rsidR="006C4B3E" w:rsidRDefault="007B5724" w:rsidP="00680531">
                <w:pPr>
                  <w:pStyle w:val="Date2"/>
                </w:pPr>
                <w:r>
                  <w:t>19 – 9 – 2008</w:t>
                </w:r>
              </w:p>
            </w:txbxContent>
          </v:textbox>
          <w10:wrap type="tight" anchorx="page" anchory="page"/>
        </v:shape>
      </w:pict>
    </w:r>
    <w:r>
      <w:rPr>
        <w:noProof/>
      </w:rPr>
      <w:pict>
        <v:shape id="_x0000_s2051" type="#_x0000_t202" style="position:absolute;margin-left:448.8pt;margin-top:103pt;width:2in;height:33pt;z-index:251664384;mso-wrap-edited:f;mso-position-horizontal-relative:page;mso-position-vertical-relative:page" wrapcoords="0 0 21600 0 21600 21600 0 21600 0 0" filled="f" stroked="f">
          <v:fill o:detectmouseclick="t"/>
          <v:textbox style="mso-next-textbox:#_x0000_s2051" inset="3.6pt,0,3.6pt,0">
            <w:txbxContent>
              <w:p w:rsidR="006C4B3E" w:rsidRDefault="007B5724" w:rsidP="00680531">
                <w:pPr>
                  <w:pStyle w:val="Header-Right"/>
                </w:pPr>
                <w:r>
                  <w:t>Prototype 2</w:t>
                </w:r>
              </w:p>
            </w:txbxContent>
          </v:textbox>
          <w10:wrap type="tight" anchorx="page" anchory="page"/>
        </v:shape>
      </w:pict>
    </w:r>
    <w:r>
      <w:rPr>
        <w:noProof/>
      </w:rPr>
      <w:pict>
        <v:shape id="_x0000_s2049" type="#_x0000_t202" style="position:absolute;margin-left:197.95pt;margin-top:88.55pt;width:250.85pt;height:14.45pt;z-index:251662336;mso-wrap-edited:f;mso-position-horizontal-relative:page;mso-position-vertical-relative:page" wrapcoords="0 0 21600 0 21600 21600 0 21600 0 0" filled="f" stroked="f">
          <v:fill o:detectmouseclick="t"/>
          <v:textbox style="mso-next-textbox:#_x0000_s2049" inset="3.6pt,0,3.6pt,0">
            <w:txbxContent>
              <w:p w:rsidR="006C4B3E" w:rsidRDefault="007B5724" w:rsidP="00680531">
                <w:pPr>
                  <w:pStyle w:val="Header-Left"/>
                </w:pPr>
                <w:r>
                  <w:t>Group A</w:t>
                </w:r>
              </w:p>
            </w:txbxContent>
          </v:textbox>
          <w10:wrap type="tight" anchorx="page" anchory="page"/>
        </v:shape>
      </w:pict>
    </w:r>
    <w:r>
      <w:rPr>
        <w:noProof/>
      </w:rPr>
      <w:drawing>
        <wp:anchor distT="0" distB="0" distL="118745" distR="118745" simplePos="0" relativeHeight="251661312" behindDoc="0" locked="0" layoutInCell="0" allowOverlap="1">
          <wp:simplePos x="457200" y="457200"/>
          <wp:positionH relativeFrom="page">
            <wp:posOffset>457200</wp:posOffset>
          </wp:positionH>
          <wp:positionV relativeFrom="page">
            <wp:posOffset>457200</wp:posOffset>
          </wp:positionV>
          <wp:extent cx="6858000" cy="1422400"/>
          <wp:effectExtent l="25400" t="0" r="0" b="0"/>
          <wp:wrapTight wrapText="bothSides">
            <wp:wrapPolygon edited="0">
              <wp:start x="240" y="0"/>
              <wp:lineTo x="0" y="386"/>
              <wp:lineTo x="-80" y="15043"/>
              <wp:lineTo x="400" y="18514"/>
              <wp:lineTo x="80" y="20057"/>
              <wp:lineTo x="960" y="20829"/>
              <wp:lineTo x="18800" y="20829"/>
              <wp:lineTo x="21120" y="20443"/>
              <wp:lineTo x="19040" y="18514"/>
              <wp:lineTo x="20880" y="18514"/>
              <wp:lineTo x="21600" y="16586"/>
              <wp:lineTo x="21520" y="12343"/>
              <wp:lineTo x="21600" y="6557"/>
              <wp:lineTo x="21600" y="1929"/>
              <wp:lineTo x="5760" y="0"/>
              <wp:lineTo x="240" y="0"/>
            </wp:wrapPolygon>
          </wp:wrapTight>
          <wp:docPr id="3" name="" descr="Interio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Ink.png"/>
                  <pic:cNvPicPr/>
                </pic:nvPicPr>
                <pic:blipFill>
                  <a:blip r:embed="rId1"/>
                  <a:stretch>
                    <a:fillRect/>
                  </a:stretch>
                </pic:blipFill>
                <pic:spPr>
                  <a:xfrm>
                    <a:off x="0" y="0"/>
                    <a:ext cx="6858000" cy="1422400"/>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C4B3E" w:rsidRDefault="007B5724">
    <w:pPr>
      <w:pStyle w:val="Header"/>
    </w:pPr>
    <w:r w:rsidRPr="000B637C">
      <w:rPr>
        <w:noProof/>
      </w:rPr>
      <w:drawing>
        <wp:anchor distT="0" distB="0" distL="118745" distR="118745" simplePos="0" relativeHeight="251659264" behindDoc="0" locked="0" layoutInCell="0" allowOverlap="1">
          <wp:simplePos x="457200" y="457200"/>
          <wp:positionH relativeFrom="page">
            <wp:posOffset>457200</wp:posOffset>
          </wp:positionH>
          <wp:positionV relativeFrom="page">
            <wp:posOffset>457200</wp:posOffset>
          </wp:positionV>
          <wp:extent cx="6870700" cy="9144000"/>
          <wp:effectExtent l="25400" t="0" r="0" b="0"/>
          <wp:wrapTight wrapText="bothSides">
            <wp:wrapPolygon edited="0">
              <wp:start x="-80" y="0"/>
              <wp:lineTo x="-80" y="21540"/>
              <wp:lineTo x="21560" y="21540"/>
              <wp:lineTo x="21560" y="0"/>
              <wp:lineTo x="-80" y="0"/>
            </wp:wrapPolygon>
          </wp:wrapTight>
          <wp:docPr id="2" name=""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1"/>
                  <a:srcRect r="918"/>
                  <a:stretch>
                    <a:fillRect/>
                  </a:stretch>
                </pic:blipFill>
                <pic:spPr>
                  <a:xfrm>
                    <a:off x="0" y="0"/>
                    <a:ext cx="6870700" cy="9144000"/>
                  </a:xfrm>
                  <a:prstGeom prst="rect">
                    <a:avLst/>
                  </a:prstGeom>
                  <a:gradFill flip="none" rotWithShape="1">
                    <a:gsLst>
                      <a:gs pos="0">
                        <a:schemeClr val="accent1"/>
                      </a:gs>
                      <a:gs pos="100000">
                        <a:schemeClr val="accent2"/>
                      </a:gs>
                    </a:gsLst>
                    <a:lin ang="16200000" scaled="0"/>
                    <a:tileRect/>
                  </a:gradFill>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B3AF84E"/>
    <w:lvl w:ilvl="0">
      <w:start w:val="1"/>
      <w:numFmt w:val="bullet"/>
      <w:pStyle w:val="Date"/>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019B7"/>
    <w:multiLevelType w:val="hybridMultilevel"/>
    <w:tmpl w:val="9466B4C8"/>
    <w:lvl w:ilvl="0" w:tplc="EF1E0A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1C04FDA"/>
    <w:multiLevelType w:val="hybridMultilevel"/>
    <w:tmpl w:val="49AC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14EB1"/>
    <w:multiLevelType w:val="hybridMultilevel"/>
    <w:tmpl w:val="F7B8E864"/>
    <w:lvl w:ilvl="0" w:tplc="EF1E0A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29B9"/>
    <w:multiLevelType w:val="hybridMultilevel"/>
    <w:tmpl w:val="BCF6B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B92DF6"/>
    <w:multiLevelType w:val="hybridMultilevel"/>
    <w:tmpl w:val="DDF6A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254787"/>
    <w:multiLevelType w:val="hybridMultilevel"/>
    <w:tmpl w:val="8B64E0A4"/>
    <w:lvl w:ilvl="0" w:tplc="AD4A5CA4">
      <w:start w:val="1"/>
      <w:numFmt w:val="bullet"/>
      <w:pStyle w:val="BodyTex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4D5BE2"/>
    <w:multiLevelType w:val="hybridMultilevel"/>
    <w:tmpl w:val="93849806"/>
    <w:lvl w:ilvl="0" w:tplc="EF1E0A7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C4A5C25"/>
    <w:multiLevelType w:val="hybridMultilevel"/>
    <w:tmpl w:val="8A4A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Rockwel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Rockwel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Rockwel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6328F0"/>
    <w:multiLevelType w:val="hybridMultilevel"/>
    <w:tmpl w:val="8C24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70524"/>
    <w:multiLevelType w:val="hybridMultilevel"/>
    <w:tmpl w:val="C93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94F8E"/>
    <w:multiLevelType w:val="hybridMultilevel"/>
    <w:tmpl w:val="30860CBC"/>
    <w:lvl w:ilvl="0" w:tplc="EF1E0A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428DE"/>
    <w:multiLevelType w:val="hybridMultilevel"/>
    <w:tmpl w:val="23C4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B40D1"/>
    <w:multiLevelType w:val="hybridMultilevel"/>
    <w:tmpl w:val="95D4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310752"/>
    <w:multiLevelType w:val="hybridMultilevel"/>
    <w:tmpl w:val="25DC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F08D7"/>
    <w:multiLevelType w:val="hybridMultilevel"/>
    <w:tmpl w:val="048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706E1B"/>
    <w:multiLevelType w:val="hybridMultilevel"/>
    <w:tmpl w:val="BCD2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E4847"/>
    <w:multiLevelType w:val="hybridMultilevel"/>
    <w:tmpl w:val="0CB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80483"/>
    <w:multiLevelType w:val="hybridMultilevel"/>
    <w:tmpl w:val="8D1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414B87"/>
    <w:multiLevelType w:val="hybridMultilevel"/>
    <w:tmpl w:val="8354A11C"/>
    <w:lvl w:ilvl="0" w:tplc="EF1E0A7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1"/>
  </w:num>
  <w:num w:numId="3">
    <w:abstractNumId w:val="3"/>
  </w:num>
  <w:num w:numId="4">
    <w:abstractNumId w:val="4"/>
  </w:num>
  <w:num w:numId="5">
    <w:abstractNumId w:val="5"/>
  </w:num>
  <w:num w:numId="6">
    <w:abstractNumId w:val="12"/>
  </w:num>
  <w:num w:numId="7">
    <w:abstractNumId w:val="8"/>
  </w:num>
  <w:num w:numId="8">
    <w:abstractNumId w:val="2"/>
  </w:num>
  <w:num w:numId="9">
    <w:abstractNumId w:val="9"/>
  </w:num>
  <w:num w:numId="10">
    <w:abstractNumId w:val="17"/>
  </w:num>
  <w:num w:numId="11">
    <w:abstractNumId w:val="19"/>
  </w:num>
  <w:num w:numId="12">
    <w:abstractNumId w:val="7"/>
  </w:num>
  <w:num w:numId="13">
    <w:abstractNumId w:val="1"/>
  </w:num>
  <w:num w:numId="14">
    <w:abstractNumId w:val="16"/>
  </w:num>
  <w:num w:numId="15">
    <w:abstractNumId w:val="15"/>
  </w:num>
  <w:num w:numId="16">
    <w:abstractNumId w:val="18"/>
  </w:num>
  <w:num w:numId="17">
    <w:abstractNumId w:val="14"/>
  </w:num>
  <w:num w:numId="18">
    <w:abstractNumId w:val="10"/>
  </w:num>
  <w:num w:numId="19">
    <w:abstractNumId w:val="1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attachedTemplate r:id="rId1"/>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7410">
      <o:colormenu v:ext="edit" fillcolor="none" strokecolor="none [1944]"/>
    </o:shapedefaults>
    <o:shapelayout v:ext="edit">
      <o:idmap v:ext="edit" data="2"/>
    </o:shapelayout>
  </w:hdrShapeDefaults>
  <w:compat>
    <w:useFELayout/>
    <w:splitPgBreakAndParaMark/>
  </w:compat>
  <w:docVars>
    <w:docVar w:name="_PubVPasteboard_" w:val="1"/>
    <w:docVar w:name="OpenInPublishingView" w:val="0"/>
    <w:docVar w:name="PublishingViewTables" w:val="0"/>
  </w:docVars>
  <w:rsids>
    <w:rsidRoot w:val="004F24EB"/>
    <w:rsid w:val="007B5724"/>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1944]"/>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3D70"/>
  </w:style>
  <w:style w:type="paragraph" w:styleId="Heading1">
    <w:name w:val="heading 1"/>
    <w:basedOn w:val="Normal"/>
    <w:next w:val="Normal"/>
    <w:link w:val="Heading1Char"/>
    <w:rsid w:val="00634F89"/>
    <w:pPr>
      <w:outlineLvl w:val="0"/>
    </w:pPr>
    <w:rPr>
      <w:b/>
      <w:bCs/>
      <w:color w:val="000000" w:themeColor="text1"/>
      <w:sz w:val="32"/>
      <w:szCs w:val="36"/>
    </w:rPr>
  </w:style>
  <w:style w:type="paragraph" w:styleId="Heading2">
    <w:name w:val="heading 2"/>
    <w:basedOn w:val="Normal"/>
    <w:next w:val="Normal"/>
    <w:link w:val="Heading2Char"/>
    <w:rsid w:val="00634F89"/>
    <w:pPr>
      <w:outlineLvl w:val="1"/>
    </w:pPr>
    <w:rPr>
      <w:b/>
      <w:bCs/>
      <w:color w:val="000000" w:themeColor="text1"/>
      <w:szCs w:val="26"/>
    </w:rPr>
  </w:style>
  <w:style w:type="paragraph" w:styleId="Heading3">
    <w:name w:val="heading 3"/>
    <w:basedOn w:val="Normal"/>
    <w:next w:val="Normal"/>
    <w:link w:val="Heading3Char"/>
    <w:rsid w:val="00BE03D6"/>
    <w:pPr>
      <w:outlineLvl w:val="2"/>
    </w:pPr>
    <w:rPr>
      <w:b/>
      <w:bCs/>
      <w:color w:val="000000" w:themeColor="text1"/>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semiHidden/>
    <w:unhideWhenUsed/>
    <w:rsid w:val="000B637C"/>
    <w:pPr>
      <w:tabs>
        <w:tab w:val="center" w:pos="4320"/>
        <w:tab w:val="right" w:pos="8640"/>
      </w:tabs>
    </w:pPr>
  </w:style>
  <w:style w:type="character" w:customStyle="1" w:styleId="HeaderChar">
    <w:name w:val="Header Char"/>
    <w:basedOn w:val="DefaultParagraphFont"/>
    <w:link w:val="Header"/>
    <w:semiHidden/>
    <w:rsid w:val="000B637C"/>
  </w:style>
  <w:style w:type="paragraph" w:styleId="Footer">
    <w:name w:val="footer"/>
    <w:basedOn w:val="Normal"/>
    <w:link w:val="FooterChar"/>
    <w:semiHidden/>
    <w:unhideWhenUsed/>
    <w:rsid w:val="000F57A9"/>
    <w:pPr>
      <w:jc w:val="right"/>
    </w:pPr>
    <w:rPr>
      <w:rFonts w:asciiTheme="majorHAnsi" w:eastAsiaTheme="majorEastAsia" w:hAnsiTheme="majorHAnsi" w:cs="Rockwell"/>
      <w:b/>
      <w:color w:val="B19E6A" w:themeColor="text2" w:themeTint="99"/>
      <w:sz w:val="34"/>
    </w:rPr>
  </w:style>
  <w:style w:type="character" w:customStyle="1" w:styleId="FooterChar">
    <w:name w:val="Footer Char"/>
    <w:basedOn w:val="DefaultParagraphFont"/>
    <w:link w:val="Footer"/>
    <w:semiHidden/>
    <w:rsid w:val="000F57A9"/>
    <w:rPr>
      <w:rFonts w:asciiTheme="majorHAnsi" w:eastAsiaTheme="majorEastAsia" w:hAnsiTheme="majorHAnsi" w:cs="Rockwell"/>
      <w:b/>
      <w:color w:val="B19E6A" w:themeColor="text2" w:themeTint="99"/>
      <w:sz w:val="34"/>
    </w:rPr>
  </w:style>
  <w:style w:type="character" w:customStyle="1" w:styleId="Heading1Char">
    <w:name w:val="Heading 1 Char"/>
    <w:basedOn w:val="DefaultParagraphFont"/>
    <w:link w:val="Heading1"/>
    <w:rsid w:val="00634F89"/>
    <w:rPr>
      <w:b/>
      <w:bCs/>
      <w:color w:val="000000" w:themeColor="text1"/>
      <w:sz w:val="32"/>
      <w:szCs w:val="36"/>
    </w:rPr>
  </w:style>
  <w:style w:type="paragraph" w:styleId="Subtitle">
    <w:name w:val="Subtitle"/>
    <w:basedOn w:val="Normal"/>
    <w:next w:val="Normal"/>
    <w:link w:val="SubtitleChar"/>
    <w:qFormat/>
    <w:rsid w:val="00634F89"/>
    <w:pPr>
      <w:numPr>
        <w:ilvl w:val="1"/>
      </w:numPr>
      <w:spacing w:line="400" w:lineRule="exact"/>
      <w:jc w:val="right"/>
    </w:pPr>
    <w:rPr>
      <w:rFonts w:asciiTheme="majorHAnsi" w:eastAsiaTheme="majorEastAsia" w:hAnsiTheme="majorHAnsi" w:cs="Rockwell"/>
      <w:b/>
      <w:iCs/>
      <w:color w:val="EFE7C3" w:themeColor="background2"/>
      <w:sz w:val="36"/>
    </w:rPr>
  </w:style>
  <w:style w:type="character" w:customStyle="1" w:styleId="SubtitleChar">
    <w:name w:val="Subtitle Char"/>
    <w:basedOn w:val="DefaultParagraphFont"/>
    <w:link w:val="Subtitle"/>
    <w:rsid w:val="00634F89"/>
    <w:rPr>
      <w:rFonts w:asciiTheme="majorHAnsi" w:eastAsiaTheme="majorEastAsia" w:hAnsiTheme="majorHAnsi" w:cs="Rockwell"/>
      <w:b/>
      <w:iCs/>
      <w:color w:val="EFE7C3" w:themeColor="background2"/>
      <w:sz w:val="36"/>
    </w:rPr>
  </w:style>
  <w:style w:type="paragraph" w:customStyle="1" w:styleId="ContactDetails">
    <w:name w:val="Contact Details"/>
    <w:basedOn w:val="Normal"/>
    <w:qFormat/>
    <w:rsid w:val="00634F89"/>
    <w:pPr>
      <w:spacing w:line="264" w:lineRule="auto"/>
      <w:jc w:val="right"/>
    </w:pPr>
    <w:rPr>
      <w:rFonts w:asciiTheme="majorHAnsi" w:eastAsiaTheme="majorEastAsia" w:hAnsiTheme="majorHAnsi" w:cs="Rockwell"/>
      <w:color w:val="EFE7C3" w:themeColor="background2"/>
      <w:sz w:val="16"/>
    </w:rPr>
  </w:style>
  <w:style w:type="paragraph" w:styleId="Date">
    <w:name w:val="Date"/>
    <w:basedOn w:val="Normal"/>
    <w:next w:val="Normal"/>
    <w:link w:val="DateChar"/>
    <w:semiHidden/>
    <w:unhideWhenUsed/>
    <w:rsid w:val="000F57A9"/>
    <w:rPr>
      <w:rFonts w:asciiTheme="majorHAnsi" w:eastAsiaTheme="majorEastAsia" w:hAnsiTheme="majorHAnsi" w:cs="Rockwell"/>
      <w:b/>
      <w:color w:val="EFE7C3" w:themeColor="background2"/>
      <w:sz w:val="28"/>
    </w:rPr>
  </w:style>
  <w:style w:type="character" w:customStyle="1" w:styleId="DateChar">
    <w:name w:val="Date Char"/>
    <w:basedOn w:val="DefaultParagraphFont"/>
    <w:link w:val="Date"/>
    <w:semiHidden/>
    <w:rsid w:val="000F57A9"/>
    <w:rPr>
      <w:rFonts w:asciiTheme="majorHAnsi" w:eastAsiaTheme="majorEastAsia" w:hAnsiTheme="majorHAnsi" w:cs="Rockwell"/>
      <w:b/>
      <w:color w:val="EFE7C3" w:themeColor="background2"/>
      <w:sz w:val="28"/>
    </w:rPr>
  </w:style>
  <w:style w:type="paragraph" w:styleId="Title">
    <w:name w:val="Title"/>
    <w:basedOn w:val="Normal"/>
    <w:next w:val="Normal"/>
    <w:link w:val="TitleChar"/>
    <w:qFormat/>
    <w:rsid w:val="00634F89"/>
    <w:rPr>
      <w:color w:val="EFE7C3" w:themeColor="background2"/>
      <w:kern w:val="28"/>
      <w:sz w:val="80"/>
      <w:szCs w:val="52"/>
    </w:rPr>
  </w:style>
  <w:style w:type="character" w:customStyle="1" w:styleId="TitleChar">
    <w:name w:val="Title Char"/>
    <w:basedOn w:val="DefaultParagraphFont"/>
    <w:link w:val="Title"/>
    <w:rsid w:val="00634F89"/>
    <w:rPr>
      <w:color w:val="EFE7C3" w:themeColor="background2"/>
      <w:kern w:val="28"/>
      <w:sz w:val="80"/>
      <w:szCs w:val="52"/>
    </w:rPr>
  </w:style>
  <w:style w:type="paragraph" w:customStyle="1" w:styleId="Header-Left">
    <w:name w:val="Header - Left"/>
    <w:basedOn w:val="Normal"/>
    <w:qFormat/>
    <w:rsid w:val="00634F89"/>
    <w:pPr>
      <w:spacing w:line="240" w:lineRule="exact"/>
      <w:jc w:val="right"/>
    </w:pPr>
    <w:rPr>
      <w:rFonts w:asciiTheme="majorHAnsi" w:eastAsiaTheme="majorEastAsia" w:hAnsiTheme="majorHAnsi" w:cs="Rockwell"/>
      <w:b/>
      <w:color w:val="B19E6A" w:themeColor="text2" w:themeTint="99"/>
      <w:sz w:val="20"/>
    </w:rPr>
  </w:style>
  <w:style w:type="paragraph" w:customStyle="1" w:styleId="Date2">
    <w:name w:val="Date 2"/>
    <w:basedOn w:val="Normal"/>
    <w:qFormat/>
    <w:rsid w:val="000B637C"/>
    <w:pPr>
      <w:spacing w:line="240" w:lineRule="exact"/>
    </w:pPr>
    <w:rPr>
      <w:color w:val="B19E6A" w:themeColor="text2" w:themeTint="99"/>
      <w:sz w:val="18"/>
    </w:rPr>
  </w:style>
  <w:style w:type="paragraph" w:customStyle="1" w:styleId="Header-Right">
    <w:name w:val="Header - Right"/>
    <w:basedOn w:val="Normal"/>
    <w:qFormat/>
    <w:rsid w:val="000B637C"/>
    <w:pPr>
      <w:spacing w:line="400" w:lineRule="exact"/>
    </w:pPr>
    <w:rPr>
      <w:b/>
      <w:color w:val="B19E6A" w:themeColor="text2" w:themeTint="99"/>
      <w:sz w:val="36"/>
    </w:rPr>
  </w:style>
  <w:style w:type="paragraph" w:styleId="BodyText">
    <w:name w:val="Body Text"/>
    <w:basedOn w:val="Normal"/>
    <w:link w:val="BodyTextChar"/>
    <w:unhideWhenUsed/>
    <w:rsid w:val="003719C9"/>
    <w:pPr>
      <w:spacing w:after="240" w:line="264" w:lineRule="auto"/>
      <w:jc w:val="both"/>
    </w:pPr>
    <w:rPr>
      <w:color w:val="000000" w:themeColor="text1"/>
      <w:sz w:val="18"/>
    </w:rPr>
  </w:style>
  <w:style w:type="character" w:customStyle="1" w:styleId="BodyTextChar">
    <w:name w:val="Body Text Char"/>
    <w:basedOn w:val="DefaultParagraphFont"/>
    <w:link w:val="BodyText"/>
    <w:rsid w:val="003719C9"/>
    <w:rPr>
      <w:color w:val="000000" w:themeColor="text1"/>
      <w:sz w:val="18"/>
    </w:rPr>
  </w:style>
  <w:style w:type="paragraph" w:customStyle="1" w:styleId="BodyText-Code">
    <w:name w:val="Body Text - Code"/>
    <w:basedOn w:val="BodyText"/>
    <w:qFormat/>
    <w:rsid w:val="00A970A5"/>
    <w:pPr>
      <w:ind w:firstLine="720"/>
    </w:pPr>
    <w:rPr>
      <w:rFonts w:asciiTheme="majorHAnsi" w:hAnsiTheme="majorHAnsi"/>
      <w:sz w:val="14"/>
    </w:rPr>
  </w:style>
  <w:style w:type="character" w:customStyle="1" w:styleId="Heading2Char">
    <w:name w:val="Heading 2 Char"/>
    <w:basedOn w:val="DefaultParagraphFont"/>
    <w:link w:val="Heading2"/>
    <w:rsid w:val="00634F89"/>
    <w:rPr>
      <w:b/>
      <w:bCs/>
      <w:color w:val="000000" w:themeColor="text1"/>
      <w:szCs w:val="26"/>
    </w:rPr>
  </w:style>
  <w:style w:type="character" w:customStyle="1" w:styleId="Heading3Char">
    <w:name w:val="Heading 3 Char"/>
    <w:basedOn w:val="DefaultParagraphFont"/>
    <w:link w:val="Heading3"/>
    <w:rsid w:val="00BE03D6"/>
    <w:rPr>
      <w:b/>
      <w:bCs/>
      <w:color w:val="000000" w:themeColor="text1"/>
      <w:sz w:val="20"/>
    </w:rPr>
  </w:style>
  <w:style w:type="table" w:customStyle="1" w:styleId="MediumGrid31">
    <w:name w:val="Medium Grid 31"/>
    <w:basedOn w:val="TableNormal"/>
    <w:uiPriority w:val="69"/>
    <w:rsid w:val="00287049"/>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NoSpacing">
    <w:name w:val="No Spacing"/>
    <w:rsid w:val="0057541D"/>
  </w:style>
  <w:style w:type="paragraph" w:styleId="ListParagraph">
    <w:name w:val="List Paragraph"/>
    <w:basedOn w:val="Normal"/>
    <w:rsid w:val="00DE7534"/>
    <w:pPr>
      <w:ind w:left="720"/>
      <w:contextualSpacing/>
    </w:pPr>
  </w:style>
  <w:style w:type="table" w:styleId="MediumShading2">
    <w:name w:val="Medium Shading 2"/>
    <w:basedOn w:val="TableNormal"/>
    <w:uiPriority w:val="64"/>
    <w:rsid w:val="00E02EC7"/>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rsid w:val="00592304"/>
    <w:rPr>
      <w:color w:val="313114" w:themeColor="hyperlink"/>
      <w:u w:val="single"/>
    </w:rPr>
  </w:style>
  <w:style w:type="paragraph" w:customStyle="1" w:styleId="BodyText-Title">
    <w:name w:val="Body Text - Title"/>
    <w:basedOn w:val="BodyText"/>
    <w:qFormat/>
    <w:rsid w:val="00E23074"/>
    <w:pPr>
      <w:spacing w:after="0"/>
    </w:pPr>
    <w:rPr>
      <w:b/>
    </w:rPr>
  </w:style>
  <w:style w:type="paragraph" w:customStyle="1" w:styleId="BodyText-List">
    <w:name w:val="Body Text - List"/>
    <w:basedOn w:val="BodyText"/>
    <w:qFormat/>
    <w:rsid w:val="00E23074"/>
    <w:pPr>
      <w:numPr>
        <w:numId w:val="20"/>
      </w:numPr>
      <w:spacing w:after="0"/>
    </w:pPr>
  </w:style>
</w:styles>
</file>

<file path=word/webSettings.xml><?xml version="1.0" encoding="utf-8"?>
<w:webSettings xmlns:r="http://schemas.openxmlformats.org/officeDocument/2006/relationships" xmlns:w="http://schemas.openxmlformats.org/wordprocessingml/2006/main">
  <w:divs>
    <w:div w:id="96408420">
      <w:bodyDiv w:val="1"/>
      <w:marLeft w:val="0"/>
      <w:marRight w:val="0"/>
      <w:marTop w:val="0"/>
      <w:marBottom w:val="0"/>
      <w:divBdr>
        <w:top w:val="none" w:sz="0" w:space="0" w:color="auto"/>
        <w:left w:val="none" w:sz="0" w:space="0" w:color="auto"/>
        <w:bottom w:val="none" w:sz="0" w:space="0" w:color="auto"/>
        <w:right w:val="none" w:sz="0" w:space="0" w:color="auto"/>
      </w:divBdr>
    </w:div>
    <w:div w:id="179317197">
      <w:bodyDiv w:val="1"/>
      <w:marLeft w:val="0"/>
      <w:marRight w:val="0"/>
      <w:marTop w:val="0"/>
      <w:marBottom w:val="0"/>
      <w:divBdr>
        <w:top w:val="none" w:sz="0" w:space="0" w:color="auto"/>
        <w:left w:val="none" w:sz="0" w:space="0" w:color="auto"/>
        <w:bottom w:val="none" w:sz="0" w:space="0" w:color="auto"/>
        <w:right w:val="none" w:sz="0" w:space="0" w:color="auto"/>
      </w:divBdr>
    </w:div>
    <w:div w:id="300814636">
      <w:bodyDiv w:val="1"/>
      <w:marLeft w:val="0"/>
      <w:marRight w:val="0"/>
      <w:marTop w:val="0"/>
      <w:marBottom w:val="0"/>
      <w:divBdr>
        <w:top w:val="none" w:sz="0" w:space="0" w:color="auto"/>
        <w:left w:val="none" w:sz="0" w:space="0" w:color="auto"/>
        <w:bottom w:val="none" w:sz="0" w:space="0" w:color="auto"/>
        <w:right w:val="none" w:sz="0" w:space="0" w:color="auto"/>
      </w:divBdr>
    </w:div>
    <w:div w:id="675420761">
      <w:bodyDiv w:val="1"/>
      <w:marLeft w:val="0"/>
      <w:marRight w:val="0"/>
      <w:marTop w:val="0"/>
      <w:marBottom w:val="0"/>
      <w:divBdr>
        <w:top w:val="none" w:sz="0" w:space="0" w:color="auto"/>
        <w:left w:val="none" w:sz="0" w:space="0" w:color="auto"/>
        <w:bottom w:val="none" w:sz="0" w:space="0" w:color="auto"/>
        <w:right w:val="none" w:sz="0" w:space="0" w:color="auto"/>
      </w:divBdr>
    </w:div>
    <w:div w:id="760757284">
      <w:bodyDiv w:val="1"/>
      <w:marLeft w:val="0"/>
      <w:marRight w:val="0"/>
      <w:marTop w:val="0"/>
      <w:marBottom w:val="0"/>
      <w:divBdr>
        <w:top w:val="none" w:sz="0" w:space="0" w:color="auto"/>
        <w:left w:val="none" w:sz="0" w:space="0" w:color="auto"/>
        <w:bottom w:val="none" w:sz="0" w:space="0" w:color="auto"/>
        <w:right w:val="none" w:sz="0" w:space="0" w:color="auto"/>
      </w:divBdr>
    </w:div>
    <w:div w:id="763188861">
      <w:bodyDiv w:val="1"/>
      <w:marLeft w:val="0"/>
      <w:marRight w:val="0"/>
      <w:marTop w:val="0"/>
      <w:marBottom w:val="0"/>
      <w:divBdr>
        <w:top w:val="none" w:sz="0" w:space="0" w:color="auto"/>
        <w:left w:val="none" w:sz="0" w:space="0" w:color="auto"/>
        <w:bottom w:val="none" w:sz="0" w:space="0" w:color="auto"/>
        <w:right w:val="none" w:sz="0" w:space="0" w:color="auto"/>
      </w:divBdr>
    </w:div>
    <w:div w:id="893853212">
      <w:bodyDiv w:val="1"/>
      <w:marLeft w:val="0"/>
      <w:marRight w:val="0"/>
      <w:marTop w:val="0"/>
      <w:marBottom w:val="0"/>
      <w:divBdr>
        <w:top w:val="none" w:sz="0" w:space="0" w:color="auto"/>
        <w:left w:val="none" w:sz="0" w:space="0" w:color="auto"/>
        <w:bottom w:val="none" w:sz="0" w:space="0" w:color="auto"/>
        <w:right w:val="none" w:sz="0" w:space="0" w:color="auto"/>
      </w:divBdr>
    </w:div>
    <w:div w:id="954407197">
      <w:bodyDiv w:val="1"/>
      <w:marLeft w:val="0"/>
      <w:marRight w:val="0"/>
      <w:marTop w:val="0"/>
      <w:marBottom w:val="0"/>
      <w:divBdr>
        <w:top w:val="none" w:sz="0" w:space="0" w:color="auto"/>
        <w:left w:val="none" w:sz="0" w:space="0" w:color="auto"/>
        <w:bottom w:val="none" w:sz="0" w:space="0" w:color="auto"/>
        <w:right w:val="none" w:sz="0" w:space="0" w:color="auto"/>
      </w:divBdr>
    </w:div>
    <w:div w:id="973490742">
      <w:bodyDiv w:val="1"/>
      <w:marLeft w:val="0"/>
      <w:marRight w:val="0"/>
      <w:marTop w:val="0"/>
      <w:marBottom w:val="0"/>
      <w:divBdr>
        <w:top w:val="none" w:sz="0" w:space="0" w:color="auto"/>
        <w:left w:val="none" w:sz="0" w:space="0" w:color="auto"/>
        <w:bottom w:val="none" w:sz="0" w:space="0" w:color="auto"/>
        <w:right w:val="none" w:sz="0" w:space="0" w:color="auto"/>
      </w:divBdr>
    </w:div>
    <w:div w:id="1117333570">
      <w:bodyDiv w:val="1"/>
      <w:marLeft w:val="0"/>
      <w:marRight w:val="0"/>
      <w:marTop w:val="0"/>
      <w:marBottom w:val="0"/>
      <w:divBdr>
        <w:top w:val="none" w:sz="0" w:space="0" w:color="auto"/>
        <w:left w:val="none" w:sz="0" w:space="0" w:color="auto"/>
        <w:bottom w:val="none" w:sz="0" w:space="0" w:color="auto"/>
        <w:right w:val="none" w:sz="0" w:space="0" w:color="auto"/>
      </w:divBdr>
    </w:div>
    <w:div w:id="1168717159">
      <w:bodyDiv w:val="1"/>
      <w:marLeft w:val="0"/>
      <w:marRight w:val="0"/>
      <w:marTop w:val="0"/>
      <w:marBottom w:val="0"/>
      <w:divBdr>
        <w:top w:val="none" w:sz="0" w:space="0" w:color="auto"/>
        <w:left w:val="none" w:sz="0" w:space="0" w:color="auto"/>
        <w:bottom w:val="none" w:sz="0" w:space="0" w:color="auto"/>
        <w:right w:val="none" w:sz="0" w:space="0" w:color="auto"/>
      </w:divBdr>
    </w:div>
    <w:div w:id="1531062867">
      <w:bodyDiv w:val="1"/>
      <w:marLeft w:val="0"/>
      <w:marRight w:val="0"/>
      <w:marTop w:val="0"/>
      <w:marBottom w:val="0"/>
      <w:divBdr>
        <w:top w:val="none" w:sz="0" w:space="0" w:color="auto"/>
        <w:left w:val="none" w:sz="0" w:space="0" w:color="auto"/>
        <w:bottom w:val="none" w:sz="0" w:space="0" w:color="auto"/>
        <w:right w:val="none" w:sz="0" w:space="0" w:color="auto"/>
      </w:divBdr>
    </w:div>
    <w:div w:id="1677730999">
      <w:bodyDiv w:val="1"/>
      <w:marLeft w:val="0"/>
      <w:marRight w:val="0"/>
      <w:marTop w:val="0"/>
      <w:marBottom w:val="0"/>
      <w:divBdr>
        <w:top w:val="none" w:sz="0" w:space="0" w:color="auto"/>
        <w:left w:val="none" w:sz="0" w:space="0" w:color="auto"/>
        <w:bottom w:val="none" w:sz="0" w:space="0" w:color="auto"/>
        <w:right w:val="none" w:sz="0" w:space="0" w:color="auto"/>
      </w:divBdr>
    </w:div>
    <w:div w:id="1699158798">
      <w:bodyDiv w:val="1"/>
      <w:marLeft w:val="0"/>
      <w:marRight w:val="0"/>
      <w:marTop w:val="0"/>
      <w:marBottom w:val="0"/>
      <w:divBdr>
        <w:top w:val="none" w:sz="0" w:space="0" w:color="auto"/>
        <w:left w:val="none" w:sz="0" w:space="0" w:color="auto"/>
        <w:bottom w:val="none" w:sz="0" w:space="0" w:color="auto"/>
        <w:right w:val="none" w:sz="0" w:space="0" w:color="auto"/>
      </w:divBdr>
    </w:div>
    <w:div w:id="2004385132">
      <w:bodyDiv w:val="1"/>
      <w:marLeft w:val="0"/>
      <w:marRight w:val="0"/>
      <w:marTop w:val="0"/>
      <w:marBottom w:val="0"/>
      <w:divBdr>
        <w:top w:val="none" w:sz="0" w:space="0" w:color="auto"/>
        <w:left w:val="none" w:sz="0" w:space="0" w:color="auto"/>
        <w:bottom w:val="none" w:sz="0" w:space="0" w:color="auto"/>
        <w:right w:val="none" w:sz="0" w:space="0" w:color="auto"/>
      </w:divBdr>
    </w:div>
    <w:div w:id="214369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10.pdf"/><Relationship Id="rId20" Type="http://schemas.openxmlformats.org/officeDocument/2006/relationships/fontTable" Target="fontTable.xml"/><Relationship Id="rId4"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header" Target="header1.xml"/><Relationship Id="rId8" Type="http://schemas.openxmlformats.org/officeDocument/2006/relationships/image" Target="media/image4.png"/><Relationship Id="rId13" Type="http://schemas.openxmlformats.org/officeDocument/2006/relationships/image" Target="media/image9.png"/><Relationship Id="rId10"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1.png"/><Relationship Id="rId12" Type="http://schemas.openxmlformats.org/officeDocument/2006/relationships/image" Target="media/image8.jpeg"/><Relationship Id="rId17" Type="http://schemas.openxmlformats.org/officeDocument/2006/relationships/footer" Target="footer1.xml"/><Relationship Id="rId19" Type="http://schemas.openxmlformats.org/officeDocument/2006/relationships/printerSettings" Target="printerSettings/printerSettings1.bin"/><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 Id="rId1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Marketing:Proposals:Inkwell%20Proposal.dotx" TargetMode="External"/></Relationships>
</file>

<file path=word/theme/theme1.xml><?xml version="1.0" encoding="utf-8"?>
<a:theme xmlns:a="http://schemas.openxmlformats.org/drawingml/2006/main" name="Office Theme">
  <a:themeElements>
    <a:clrScheme name="Inkwell Proposal">
      <a:dk1>
        <a:sysClr val="windowText" lastClr="000000"/>
      </a:dk1>
      <a:lt1>
        <a:sysClr val="window" lastClr="FFFFFF"/>
      </a:lt1>
      <a:dk2>
        <a:srgbClr val="584D2E"/>
      </a:dk2>
      <a:lt2>
        <a:srgbClr val="EFE7C3"/>
      </a:lt2>
      <a:accent1>
        <a:srgbClr val="6D532A"/>
      </a:accent1>
      <a:accent2>
        <a:srgbClr val="A08740"/>
      </a:accent2>
      <a:accent3>
        <a:srgbClr val="860908"/>
      </a:accent3>
      <a:accent4>
        <a:srgbClr val="4A0505"/>
      </a:accent4>
      <a:accent5>
        <a:srgbClr val="C47810"/>
      </a:accent5>
      <a:accent6>
        <a:srgbClr val="827752"/>
      </a:accent6>
      <a:hlink>
        <a:srgbClr val="313114"/>
      </a:hlink>
      <a:folHlink>
        <a:srgbClr val="B5BB83"/>
      </a:folHlink>
    </a:clrScheme>
    <a:fontScheme name="Inkwell Proposal">
      <a:majorFont>
        <a:latin typeface="Rockwell"/>
        <a:ea typeface=""/>
        <a:cs typeface=""/>
        <a:font script="Jpan" typeface="ＭＳ Ｐ明朝"/>
      </a:majorFont>
      <a:minorFont>
        <a:latin typeface="Goudy Old Styl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Inkwell Proposal.dotx</Template>
  <TotalTime>1578</TotalTime>
  <Pages>14</Pages>
  <Words>9</Words>
  <Characters>55</Characters>
  <Application>Microsoft Word 12.0.0</Application>
  <DocSecurity>0</DocSecurity>
  <Lines>1</Lines>
  <Paragraphs>1</Paragraphs>
  <ScaleCrop>false</ScaleCrop>
  <Manager/>
  <Company/>
  <LinksUpToDate>false</LinksUpToDate>
  <CharactersWithSpaces>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Carlos</cp:lastModifiedBy>
  <cp:revision>66</cp:revision>
  <cp:lastPrinted>2008-09-21T12:30:00Z</cp:lastPrinted>
  <dcterms:created xsi:type="dcterms:W3CDTF">2008-08-08T04:44:00Z</dcterms:created>
  <dcterms:modified xsi:type="dcterms:W3CDTF">2008-09-22T23:59:00Z</dcterms:modified>
  <cp:category/>
</cp:coreProperties>
</file>